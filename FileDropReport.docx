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63D1CE1" w14:textId="77777777" w:rsidR="00521625" w:rsidRDefault="00521625">
      <w:pPr>
        <w:pStyle w:val="DocumentTitle"/>
      </w:pPr>
    </w:p>
    <w:p w14:paraId="5189C6DE" w14:textId="77777777" w:rsidR="000C6045" w:rsidRDefault="000C6045" w:rsidP="00521625">
      <w:pPr>
        <w:pStyle w:val="DocumentTitle"/>
        <w:ind w:start="113.40pt"/>
      </w:pPr>
      <w:fldSimple w:instr=" TITLE  \* MERGEFORMAT ">
        <w:r w:rsidR="00521625">
          <w:t>Техническое описание проекта по курсу ООАД</w:t>
        </w:r>
      </w:fldSimple>
    </w:p>
    <w:p w14:paraId="2D9F1867" w14:textId="77777777" w:rsidR="00521625" w:rsidRDefault="00521625" w:rsidP="00521625">
      <w:pPr>
        <w:pStyle w:val="DocumentTitle"/>
        <w:ind w:start="113.40pt"/>
      </w:pPr>
    </w:p>
    <w:p w14:paraId="4B77F485" w14:textId="4CAFAF7D" w:rsidR="00521625" w:rsidRDefault="00521625" w:rsidP="00521625">
      <w:pPr>
        <w:pStyle w:val="DocumentTitle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8C4CF4">
        <w:t>FileDrop</w:t>
      </w:r>
      <w:proofErr w:type="spellEnd"/>
      <w:r>
        <w:fldChar w:fldCharType="end"/>
      </w:r>
    </w:p>
    <w:p w14:paraId="53EC68A2" w14:textId="77777777" w:rsidR="000C6045" w:rsidRDefault="000C6045">
      <w:pPr>
        <w:pStyle w:val="DocumentTitle"/>
      </w:pPr>
    </w:p>
    <w:p w14:paraId="43798918" w14:textId="11932331" w:rsidR="001B3E3B" w:rsidRDefault="00521625">
      <w:pPr>
        <w:pStyle w:val="DocumentTitle"/>
      </w:pPr>
      <w:r>
        <w:t>Студент</w:t>
      </w:r>
      <w:r w:rsidR="001B3E3B">
        <w:t>ы</w:t>
      </w:r>
      <w:r>
        <w:t xml:space="preserve"> ФИТ НГУ </w:t>
      </w:r>
    </w:p>
    <w:p w14:paraId="796990BB" w14:textId="77777777" w:rsidR="001B3E3B" w:rsidRDefault="00521625" w:rsidP="0048401B">
      <w:pPr>
        <w:pStyle w:val="DocumentTitle"/>
        <w:ind w:firstLine="1.10pt"/>
      </w:pPr>
      <w:r>
        <w:fldChar w:fldCharType="begin"/>
      </w:r>
      <w:r>
        <w:instrText xml:space="preserve"> DOCPROPERTY  Author  \* MERGEFORMAT </w:instrText>
      </w:r>
      <w:r>
        <w:fldChar w:fldCharType="separate"/>
      </w:r>
      <w:r w:rsidR="008C4CF4">
        <w:t>Котов Родион</w:t>
      </w:r>
    </w:p>
    <w:p w14:paraId="2F76F248" w14:textId="76140750" w:rsidR="00521625" w:rsidRDefault="008C4CF4">
      <w:pPr>
        <w:pStyle w:val="DocumentTitle"/>
      </w:pPr>
      <w:r>
        <w:t>Курдюков Данил</w:t>
      </w:r>
      <w:r w:rsidR="00521625">
        <w:fldChar w:fldCharType="end"/>
      </w:r>
    </w:p>
    <w:p w14:paraId="01398F6C" w14:textId="105355F0" w:rsidR="00521625" w:rsidRPr="008C4CF4" w:rsidRDefault="00521625">
      <w:pPr>
        <w:pStyle w:val="DocumentTitle"/>
        <w:rPr>
          <w:lang w:val="en-US"/>
        </w:rPr>
      </w:pPr>
      <w:r>
        <w:t xml:space="preserve">группа </w:t>
      </w:r>
      <w:r w:rsidR="008C4CF4">
        <w:rPr>
          <w:lang w:val="en-US"/>
        </w:rPr>
        <w:t>20208</w:t>
      </w:r>
    </w:p>
    <w:p w14:paraId="183FDEDB" w14:textId="77777777" w:rsidR="00521625" w:rsidRDefault="00521625">
      <w:pPr>
        <w:pStyle w:val="DocumentTitle"/>
      </w:pPr>
    </w:p>
    <w:p w14:paraId="65552903" w14:textId="77777777" w:rsidR="000C6045" w:rsidRDefault="00F55BD7">
      <w:pPr>
        <w:pStyle w:val="DocumentTitle"/>
        <w:rPr>
          <w:sz w:val="28"/>
          <w:szCs w:val="28"/>
        </w:rPr>
      </w:pPr>
      <w:r w:rsidRPr="006C7C04">
        <w:rPr>
          <w:sz w:val="28"/>
          <w:szCs w:val="28"/>
        </w:rPr>
        <w:t>Версия</w:t>
      </w:r>
      <w:r w:rsidR="000C6045">
        <w:rPr>
          <w:sz w:val="28"/>
          <w:szCs w:val="28"/>
        </w:rPr>
        <w:t xml:space="preserve"> </w:t>
      </w:r>
      <w:r w:rsidR="000C6045">
        <w:rPr>
          <w:sz w:val="28"/>
          <w:szCs w:val="28"/>
        </w:rPr>
        <w:fldChar w:fldCharType="begin"/>
      </w:r>
      <w:r w:rsidR="000C6045">
        <w:rPr>
          <w:sz w:val="28"/>
          <w:szCs w:val="28"/>
        </w:rPr>
        <w:instrText xml:space="preserve"> DOCPROPERTY "Version" \* MERGEFORMAT </w:instrText>
      </w:r>
      <w:r w:rsidR="000C6045">
        <w:rPr>
          <w:sz w:val="28"/>
          <w:szCs w:val="28"/>
        </w:rPr>
        <w:fldChar w:fldCharType="separate"/>
      </w:r>
      <w:r w:rsidR="00521625">
        <w:rPr>
          <w:sz w:val="28"/>
          <w:szCs w:val="28"/>
        </w:rPr>
        <w:t>1.0.0</w:t>
      </w:r>
      <w:r w:rsidR="000C6045">
        <w:rPr>
          <w:sz w:val="28"/>
          <w:szCs w:val="28"/>
        </w:rPr>
        <w:fldChar w:fldCharType="end"/>
      </w:r>
    </w:p>
    <w:p w14:paraId="0F1338F0" w14:textId="77777777" w:rsidR="000C6045" w:rsidRPr="00E52D87" w:rsidRDefault="000C6045">
      <w:pPr>
        <w:pStyle w:val="a0"/>
        <w:ind w:start="0pt"/>
        <w:sectPr w:rsidR="000C6045" w:rsidRPr="00E52D87" w:rsidSect="00521625">
          <w:headerReference w:type="default" r:id="rId8"/>
          <w:pgSz w:w="595.35pt" w:h="842pt" w:code="9"/>
          <w:pgMar w:top="20.45pt" w:right="42.55pt" w:bottom="56.70pt" w:left="70.90pt" w:header="21.40pt" w:footer="28.35pt" w:gutter="0pt"/>
          <w:cols w:space="36pt"/>
          <w:vAlign w:val="center"/>
        </w:sectPr>
      </w:pPr>
    </w:p>
    <w:p w14:paraId="6F7C0D13" w14:textId="77777777" w:rsidR="000C6045" w:rsidRDefault="00FA5DB6">
      <w:pPr>
        <w:pStyle w:val="a5"/>
      </w:pPr>
      <w:r>
        <w:lastRenderedPageBreak/>
        <w:t>Содержание</w:t>
      </w:r>
    </w:p>
    <w:p w14:paraId="050E9375" w14:textId="77777777" w:rsidR="00A503C6" w:rsidRDefault="000C6045">
      <w:pPr>
        <w:pStyle w:val="11"/>
        <w:tabs>
          <w:tab w:val="start" w:pos="21.60pt"/>
        </w:tabs>
        <w:rPr>
          <w:noProof/>
          <w:sz w:val="24"/>
          <w:szCs w:val="24"/>
          <w:lang w:val="ru-RU"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11722981" w:history="1">
        <w:r w:rsidR="00A503C6" w:rsidRPr="00714DF7">
          <w:rPr>
            <w:rStyle w:val="af1"/>
            <w:noProof/>
            <w:lang w:eastAsia="en-US"/>
          </w:rPr>
          <w:t>1.</w:t>
        </w:r>
        <w:r w:rsidR="00A503C6">
          <w:rPr>
            <w:noProof/>
            <w:sz w:val="24"/>
            <w:szCs w:val="24"/>
            <w:lang w:val="ru-RU" w:eastAsia="ru-RU"/>
          </w:rPr>
          <w:tab/>
        </w:r>
        <w:r w:rsidR="00A503C6" w:rsidRPr="00714DF7">
          <w:rPr>
            <w:rStyle w:val="af1"/>
            <w:noProof/>
            <w:lang w:eastAsia="en-US"/>
          </w:rPr>
          <w:t>Введение</w:t>
        </w:r>
        <w:r w:rsidR="00A503C6">
          <w:rPr>
            <w:noProof/>
            <w:webHidden/>
          </w:rPr>
          <w:tab/>
        </w:r>
        <w:r w:rsidR="00A503C6">
          <w:rPr>
            <w:noProof/>
            <w:webHidden/>
          </w:rPr>
          <w:fldChar w:fldCharType="begin"/>
        </w:r>
        <w:r w:rsidR="00A503C6">
          <w:rPr>
            <w:noProof/>
            <w:webHidden/>
          </w:rPr>
          <w:instrText xml:space="preserve"> PAGEREF _Toc211722981 \h </w:instrText>
        </w:r>
        <w:r w:rsidR="008D5CC8">
          <w:rPr>
            <w:noProof/>
          </w:rPr>
        </w:r>
        <w:r w:rsidR="00A503C6">
          <w:rPr>
            <w:noProof/>
            <w:webHidden/>
          </w:rPr>
          <w:fldChar w:fldCharType="separate"/>
        </w:r>
        <w:r w:rsidR="00A503C6">
          <w:rPr>
            <w:noProof/>
            <w:webHidden/>
          </w:rPr>
          <w:t>3</w:t>
        </w:r>
        <w:r w:rsidR="00A503C6">
          <w:rPr>
            <w:noProof/>
            <w:webHidden/>
          </w:rPr>
          <w:fldChar w:fldCharType="end"/>
        </w:r>
      </w:hyperlink>
    </w:p>
    <w:p w14:paraId="1B3BA53B" w14:textId="77777777" w:rsidR="00A503C6" w:rsidRDefault="00A503C6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2" w:history="1">
        <w:r w:rsidRPr="00714DF7">
          <w:rPr>
            <w:rStyle w:val="af1"/>
            <w:noProof/>
            <w:lang w:eastAsia="en-US"/>
          </w:rPr>
          <w:t>1.1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_Toc211722982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3E84F9" w14:textId="77777777" w:rsidR="00A503C6" w:rsidRDefault="00A503C6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3" w:history="1">
        <w:r w:rsidRPr="00714DF7">
          <w:rPr>
            <w:rStyle w:val="af1"/>
            <w:noProof/>
            <w:lang w:eastAsia="en-US"/>
          </w:rPr>
          <w:t>1.2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Область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_Toc211722983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803BAB" w14:textId="77777777" w:rsidR="00A503C6" w:rsidRDefault="00A503C6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4" w:history="1">
        <w:r w:rsidRPr="00714DF7">
          <w:rPr>
            <w:rStyle w:val="af1"/>
            <w:noProof/>
            <w:lang w:eastAsia="en-US"/>
          </w:rPr>
          <w:t>1.3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Определения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_Toc211722984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7DE895" w14:textId="77777777" w:rsidR="00A503C6" w:rsidRDefault="00A503C6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5" w:history="1">
        <w:r w:rsidRPr="00714DF7">
          <w:rPr>
            <w:rStyle w:val="af1"/>
            <w:noProof/>
            <w:lang w:eastAsia="en-US"/>
          </w:rPr>
          <w:t>1.4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_Toc211722985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5097B1" w14:textId="77777777" w:rsidR="00A503C6" w:rsidRDefault="00A503C6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6" w:history="1">
        <w:r w:rsidRPr="00714DF7">
          <w:rPr>
            <w:rStyle w:val="af1"/>
            <w:noProof/>
            <w:lang w:eastAsia="en-US"/>
          </w:rPr>
          <w:t>1.5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Краткое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_Toc211722986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D802A4" w14:textId="77777777" w:rsidR="00A503C6" w:rsidRDefault="00A503C6">
      <w:pPr>
        <w:pStyle w:val="11"/>
        <w:tabs>
          <w:tab w:val="start" w:pos="21.60pt"/>
        </w:tabs>
        <w:rPr>
          <w:noProof/>
          <w:sz w:val="24"/>
          <w:szCs w:val="24"/>
          <w:lang w:val="ru-RU" w:eastAsia="ru-RU"/>
        </w:rPr>
      </w:pPr>
      <w:hyperlink w:anchor="_Toc211722987" w:history="1">
        <w:r w:rsidRPr="00714DF7">
          <w:rPr>
            <w:rStyle w:val="af1"/>
            <w:noProof/>
            <w:lang w:eastAsia="en-US"/>
          </w:rPr>
          <w:t>2.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Предметная область</w:t>
        </w:r>
        <w:r w:rsidRPr="00714DF7">
          <w:rPr>
            <w:rStyle w:val="af1"/>
            <w:noProof/>
            <w:lang w:val="en-US" w:eastAsia="en-US"/>
          </w:rPr>
          <w:t xml:space="preserve"> </w:t>
        </w:r>
        <w:r w:rsidRPr="00714DF7">
          <w:rPr>
            <w:rStyle w:val="af1"/>
            <w:noProof/>
            <w:lang w:eastAsia="en-US"/>
          </w:rPr>
          <w:t>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_Toc211722987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EA4742" w14:textId="77777777" w:rsidR="00A503C6" w:rsidRDefault="00A503C6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8" w:history="1">
        <w:r w:rsidRPr="00714DF7">
          <w:rPr>
            <w:rStyle w:val="af1"/>
            <w:noProof/>
            <w:lang w:eastAsia="en-US"/>
          </w:rPr>
          <w:t>2.1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Существующие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_Toc211722988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BCAE94" w14:textId="77777777" w:rsidR="00A503C6" w:rsidRDefault="00A503C6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89" w:history="1">
        <w:r w:rsidRPr="00714DF7">
          <w:rPr>
            <w:rStyle w:val="af1"/>
            <w:noProof/>
            <w:lang w:eastAsia="en-US"/>
          </w:rPr>
          <w:t>2.2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Предполагаемое 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_Toc211722989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824A6B" w14:textId="77777777" w:rsidR="00A503C6" w:rsidRDefault="00A503C6">
      <w:pPr>
        <w:pStyle w:val="11"/>
        <w:tabs>
          <w:tab w:val="start" w:pos="21.60pt"/>
        </w:tabs>
        <w:rPr>
          <w:noProof/>
          <w:sz w:val="24"/>
          <w:szCs w:val="24"/>
          <w:lang w:val="ru-RU" w:eastAsia="ru-RU"/>
        </w:rPr>
      </w:pPr>
      <w:hyperlink w:anchor="_Toc211722990" w:history="1">
        <w:r w:rsidRPr="00714DF7">
          <w:rPr>
            <w:rStyle w:val="af1"/>
            <w:noProof/>
            <w:lang w:eastAsia="en-US"/>
          </w:rPr>
          <w:t>3.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Требования к программному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_Toc211722990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6DBEDE" w14:textId="77777777" w:rsidR="00A503C6" w:rsidRDefault="00A503C6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91" w:history="1">
        <w:r w:rsidRPr="00714DF7">
          <w:rPr>
            <w:rStyle w:val="af1"/>
            <w:noProof/>
            <w:lang w:eastAsia="en-US"/>
          </w:rPr>
          <w:t>3.1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_Toc211722991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4015E1" w14:textId="77777777" w:rsidR="00A503C6" w:rsidRDefault="00A503C6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92" w:history="1">
        <w:r w:rsidRPr="00714DF7">
          <w:rPr>
            <w:rStyle w:val="af1"/>
            <w:noProof/>
            <w:lang w:eastAsia="en-US"/>
          </w:rPr>
          <w:t>3.2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Функциональные требования для роли Роль1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_Toc211722992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941A4D" w14:textId="77777777"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2993" w:history="1">
        <w:r w:rsidRPr="00714DF7">
          <w:rPr>
            <w:rStyle w:val="af1"/>
            <w:noProof/>
            <w:lang w:eastAsia="en-US"/>
          </w:rPr>
          <w:t>3.2.1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&lt;Use Case Name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_Toc211722993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C1D356" w14:textId="77777777"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2994" w:history="1">
        <w:r w:rsidRPr="00714DF7">
          <w:rPr>
            <w:rStyle w:val="af1"/>
            <w:noProof/>
            <w:lang w:eastAsia="en-US"/>
          </w:rPr>
          <w:t>3.2.2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&lt;Use Case Name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_Toc211722994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D58280" w14:textId="77777777" w:rsidR="00A503C6" w:rsidRDefault="00A503C6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95" w:history="1">
        <w:r w:rsidRPr="00714DF7">
          <w:rPr>
            <w:rStyle w:val="af1"/>
            <w:noProof/>
            <w:lang w:eastAsia="en-US"/>
          </w:rPr>
          <w:t>3.3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Функциональные требования для роли Роль2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_Toc211722995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FC56DF" w14:textId="77777777"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2996" w:history="1">
        <w:r w:rsidRPr="00714DF7">
          <w:rPr>
            <w:rStyle w:val="af1"/>
            <w:noProof/>
            <w:lang w:eastAsia="en-US"/>
          </w:rPr>
          <w:t>3.3.1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&lt;Use Case Name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_Toc211722996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9D71EB" w14:textId="77777777"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2997" w:history="1">
        <w:r w:rsidRPr="00714DF7">
          <w:rPr>
            <w:rStyle w:val="af1"/>
            <w:noProof/>
            <w:lang w:eastAsia="en-US"/>
          </w:rPr>
          <w:t>3.3.2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&lt;Use Case Name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_Toc211722997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281418" w14:textId="77777777" w:rsidR="00A503C6" w:rsidRDefault="00A503C6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2998" w:history="1">
        <w:r w:rsidRPr="00714DF7">
          <w:rPr>
            <w:rStyle w:val="af1"/>
            <w:noProof/>
            <w:lang w:eastAsia="en-US"/>
          </w:rPr>
          <w:t>3.4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_Toc211722998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97C0C0" w14:textId="77777777" w:rsidR="00A503C6" w:rsidRDefault="00A503C6">
      <w:pPr>
        <w:pStyle w:val="11"/>
        <w:tabs>
          <w:tab w:val="start" w:pos="21.60pt"/>
        </w:tabs>
        <w:rPr>
          <w:noProof/>
          <w:sz w:val="24"/>
          <w:szCs w:val="24"/>
          <w:lang w:val="ru-RU" w:eastAsia="ru-RU"/>
        </w:rPr>
      </w:pPr>
      <w:hyperlink w:anchor="_Toc211722999" w:history="1">
        <w:r w:rsidRPr="00714DF7">
          <w:rPr>
            <w:rStyle w:val="af1"/>
            <w:noProof/>
            <w:lang w:eastAsia="en-US"/>
          </w:rPr>
          <w:t>4.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Обзор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_Toc211722999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CA4C08" w14:textId="77777777"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3000" w:history="1">
        <w:r w:rsidRPr="00714DF7">
          <w:rPr>
            <w:rStyle w:val="af1"/>
            <w:noProof/>
            <w:lang w:eastAsia="en-US"/>
          </w:rPr>
          <w:t>4.1.1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Компонентная модель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_Toc211723000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D3B749" w14:textId="77777777" w:rsidR="00A503C6" w:rsidRDefault="00A503C6">
      <w:pPr>
        <w:pStyle w:val="41"/>
        <w:rPr>
          <w:noProof/>
          <w:sz w:val="24"/>
          <w:szCs w:val="24"/>
          <w:lang w:val="ru-RU" w:eastAsia="ru-RU"/>
        </w:rPr>
      </w:pPr>
      <w:hyperlink w:anchor="_Toc211723001" w:history="1">
        <w:r w:rsidRPr="00714DF7">
          <w:rPr>
            <w:rStyle w:val="af1"/>
            <w:noProof/>
            <w:lang w:eastAsia="en-US"/>
          </w:rPr>
          <w:t>4.1.1.1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Компонент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_Toc211723001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2B200B" w14:textId="77777777" w:rsidR="00A503C6" w:rsidRDefault="00A503C6">
      <w:pPr>
        <w:pStyle w:val="41"/>
        <w:rPr>
          <w:noProof/>
          <w:sz w:val="24"/>
          <w:szCs w:val="24"/>
          <w:lang w:val="ru-RU" w:eastAsia="ru-RU"/>
        </w:rPr>
      </w:pPr>
      <w:hyperlink w:anchor="_Toc211723002" w:history="1">
        <w:r w:rsidRPr="00714DF7">
          <w:rPr>
            <w:rStyle w:val="af1"/>
            <w:noProof/>
            <w:lang w:eastAsia="en-US"/>
          </w:rPr>
          <w:t>4.1.1.2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Компонент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_Toc211723002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792C7F" w14:textId="77777777"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3003" w:history="1">
        <w:r w:rsidRPr="00714DF7">
          <w:rPr>
            <w:rStyle w:val="af1"/>
            <w:noProof/>
            <w:lang w:eastAsia="en-US"/>
          </w:rPr>
          <w:t>4.1.2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Компоненты сторонних производителей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_Toc211723003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ACF08F" w14:textId="77777777" w:rsidR="00A503C6" w:rsidRDefault="00A503C6">
      <w:pPr>
        <w:pStyle w:val="31"/>
        <w:rPr>
          <w:noProof/>
          <w:sz w:val="24"/>
          <w:szCs w:val="24"/>
          <w:lang w:val="ru-RU" w:eastAsia="ru-RU"/>
        </w:rPr>
      </w:pPr>
      <w:hyperlink w:anchor="_Toc211723004" w:history="1">
        <w:r w:rsidRPr="00714DF7">
          <w:rPr>
            <w:rStyle w:val="af1"/>
            <w:noProof/>
            <w:lang w:eastAsia="en-US"/>
          </w:rPr>
          <w:t>4.1.3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Схема развертывания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_Toc211723004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95716B" w14:textId="77777777" w:rsidR="00A503C6" w:rsidRDefault="00A503C6">
      <w:pPr>
        <w:pStyle w:val="11"/>
        <w:tabs>
          <w:tab w:val="start" w:pos="21.60pt"/>
        </w:tabs>
        <w:rPr>
          <w:noProof/>
          <w:sz w:val="24"/>
          <w:szCs w:val="24"/>
          <w:lang w:val="ru-RU" w:eastAsia="ru-RU"/>
        </w:rPr>
      </w:pPr>
      <w:hyperlink w:anchor="_Toc211723005" w:history="1">
        <w:r w:rsidRPr="00714DF7">
          <w:rPr>
            <w:rStyle w:val="af1"/>
            <w:noProof/>
            <w:lang w:eastAsia="en-US"/>
          </w:rPr>
          <w:t>5.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Допущения и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_Toc211723005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2CFD0B" w14:textId="77777777" w:rsidR="00A503C6" w:rsidRDefault="00A503C6">
      <w:pPr>
        <w:pStyle w:val="11"/>
        <w:tabs>
          <w:tab w:val="start" w:pos="21.60pt"/>
        </w:tabs>
        <w:rPr>
          <w:noProof/>
          <w:sz w:val="24"/>
          <w:szCs w:val="24"/>
          <w:lang w:val="ru-RU" w:eastAsia="ru-RU"/>
        </w:rPr>
      </w:pPr>
      <w:hyperlink w:anchor="_Toc211723006" w:history="1">
        <w:r w:rsidRPr="00714DF7">
          <w:rPr>
            <w:rStyle w:val="af1"/>
            <w:noProof/>
            <w:lang w:eastAsia="en-US"/>
          </w:rPr>
          <w:t>6.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Известные проблемы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_Toc211723006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F493C4" w14:textId="77777777" w:rsidR="00A503C6" w:rsidRDefault="00A503C6">
      <w:pPr>
        <w:pStyle w:val="21"/>
        <w:tabs>
          <w:tab w:val="start" w:pos="64.65pt"/>
        </w:tabs>
        <w:rPr>
          <w:noProof/>
          <w:sz w:val="24"/>
          <w:szCs w:val="24"/>
          <w:lang w:val="ru-RU" w:eastAsia="ru-RU"/>
        </w:rPr>
      </w:pPr>
      <w:hyperlink w:anchor="_Toc211723007" w:history="1">
        <w:r w:rsidRPr="00714DF7">
          <w:rPr>
            <w:rStyle w:val="af1"/>
            <w:noProof/>
            <w:lang w:eastAsia="en-US"/>
          </w:rPr>
          <w:t>6.1</w:t>
        </w:r>
        <w:r>
          <w:rPr>
            <w:noProof/>
            <w:sz w:val="24"/>
            <w:szCs w:val="24"/>
            <w:lang w:val="ru-RU" w:eastAsia="ru-RU"/>
          </w:rPr>
          <w:tab/>
        </w:r>
        <w:r w:rsidRPr="00714DF7">
          <w:rPr>
            <w:rStyle w:val="af1"/>
            <w:noProof/>
            <w:lang w:eastAsia="en-US"/>
          </w:rPr>
          <w:t>Невысокая производительность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_Toc211723007 \h </w:instrText>
        </w:r>
        <w:r w:rsidR="008D5CC8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D5C14F" w14:textId="77777777" w:rsidR="000C6045" w:rsidRDefault="000C6045">
      <w:pPr>
        <w:pStyle w:val="a5"/>
      </w:pPr>
      <w:r>
        <w:fldChar w:fldCharType="end"/>
      </w:r>
      <w:r w:rsidRPr="00F55BD7">
        <w:br w:type="page"/>
      </w:r>
      <w:fldSimple w:instr=" TITLE  \* MERGEFORMAT ">
        <w:r w:rsidR="00521625">
          <w:t>Техническое описание проекта по курсу ООАД</w:t>
        </w:r>
      </w:fldSimple>
      <w:r>
        <w:t xml:space="preserve"> </w:t>
      </w:r>
    </w:p>
    <w:p w14:paraId="7965DE52" w14:textId="77777777" w:rsidR="000C6045" w:rsidRDefault="00002AD1">
      <w:pPr>
        <w:pStyle w:val="1"/>
      </w:pPr>
      <w:bookmarkStart w:id="0" w:name="_Ref211717649"/>
      <w:bookmarkStart w:id="1" w:name="_Toc211722981"/>
      <w:bookmarkStart w:id="2" w:name="_Toc456598586"/>
      <w:bookmarkStart w:id="3" w:name="_Toc456600917"/>
      <w:r>
        <w:t>Введение</w:t>
      </w:r>
      <w:bookmarkEnd w:id="0"/>
      <w:bookmarkEnd w:id="1"/>
    </w:p>
    <w:p w14:paraId="540EDBD6" w14:textId="77777777" w:rsidR="000C6045" w:rsidRDefault="00002AD1">
      <w:pPr>
        <w:pStyle w:val="2"/>
      </w:pPr>
      <w:bookmarkStart w:id="4" w:name="_Toc211722982"/>
      <w:bookmarkEnd w:id="2"/>
      <w:bookmarkEnd w:id="3"/>
      <w:r>
        <w:t>Цель</w:t>
      </w:r>
      <w:bookmarkEnd w:id="4"/>
    </w:p>
    <w:p w14:paraId="41ACE8CC" w14:textId="09F6729F" w:rsidR="001622F2" w:rsidRPr="001622F2" w:rsidRDefault="001622F2" w:rsidP="001622F2">
      <w:pPr>
        <w:pStyle w:val="a0"/>
      </w:pPr>
      <w:r>
        <w:t>Данный документ пре</w:t>
      </w:r>
      <w:r w:rsidR="00D509A0">
        <w:t>дставляет собой техническое о</w:t>
      </w:r>
      <w:r w:rsidR="00157080">
        <w:t>писание</w:t>
      </w:r>
      <w:r w:rsidR="00D509A0">
        <w:t xml:space="preserve"> </w:t>
      </w:r>
      <w:r>
        <w:t xml:space="preserve">проекта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SUBJECT  \* MERGEFORMAT </w:instrText>
      </w:r>
      <w:r>
        <w:rPr>
          <w:i/>
          <w:iCs/>
        </w:rPr>
        <w:fldChar w:fldCharType="separate"/>
      </w:r>
      <w:proofErr w:type="spellStart"/>
      <w:r w:rsidR="001B3E3B">
        <w:rPr>
          <w:i/>
          <w:iCs/>
        </w:rPr>
        <w:t>FileDrop</w:t>
      </w:r>
      <w:proofErr w:type="spellEnd"/>
      <w:r>
        <w:rPr>
          <w:i/>
          <w:iCs/>
        </w:rPr>
        <w:fldChar w:fldCharType="end"/>
      </w:r>
      <w:r w:rsidR="00F2474B">
        <w:rPr>
          <w:i/>
          <w:iCs/>
        </w:rPr>
        <w:t xml:space="preserve"> </w:t>
      </w:r>
      <w:r w:rsidR="00F2474B" w:rsidRPr="00F2474B">
        <w:t xml:space="preserve">и содержит основные </w:t>
      </w:r>
      <w:r w:rsidR="00D509A0" w:rsidRPr="00F2474B">
        <w:t>требовани</w:t>
      </w:r>
      <w:r w:rsidR="00F2474B" w:rsidRPr="00F2474B">
        <w:t>я</w:t>
      </w:r>
      <w:r w:rsidR="00D509A0">
        <w:t xml:space="preserve"> к разрабатываемой в рамках проекта программной системе</w:t>
      </w:r>
      <w:r w:rsidR="00157080">
        <w:t xml:space="preserve"> и</w:t>
      </w:r>
      <w:r w:rsidR="00D509A0">
        <w:t xml:space="preserve"> описание архитектуры программного решения</w:t>
      </w:r>
      <w:r>
        <w:t>.</w:t>
      </w:r>
    </w:p>
    <w:p w14:paraId="216BC137" w14:textId="77777777" w:rsidR="000C6045" w:rsidRDefault="00002AD1">
      <w:pPr>
        <w:pStyle w:val="2"/>
      </w:pPr>
      <w:bookmarkStart w:id="5" w:name="_Toc211722983"/>
      <w:r>
        <w:t>Область действия</w:t>
      </w:r>
      <w:bookmarkEnd w:id="5"/>
    </w:p>
    <w:p w14:paraId="3DE01786" w14:textId="5EBDC8C8" w:rsidR="001622F2" w:rsidRPr="001622F2" w:rsidRDefault="001622F2" w:rsidP="001622F2">
      <w:pPr>
        <w:pStyle w:val="a0"/>
      </w:pPr>
      <w:r>
        <w:t xml:space="preserve">Документ разработан в рамках проекта </w:t>
      </w:r>
      <w:r w:rsidRPr="001622F2">
        <w:rPr>
          <w:rStyle w:val="BodyReferenceChar"/>
        </w:rPr>
        <w:fldChar w:fldCharType="begin"/>
      </w:r>
      <w:r w:rsidRPr="001622F2">
        <w:rPr>
          <w:rStyle w:val="BodyReferenceChar"/>
        </w:rPr>
        <w:instrText xml:space="preserve"> SUBJECT   \* MERGEFORMAT </w:instrText>
      </w:r>
      <w:r w:rsidRPr="001622F2">
        <w:rPr>
          <w:rStyle w:val="BodyReferenceChar"/>
        </w:rPr>
        <w:fldChar w:fldCharType="separate"/>
      </w:r>
      <w:proofErr w:type="spellStart"/>
      <w:r w:rsidR="001B3E3B">
        <w:rPr>
          <w:rStyle w:val="BodyReferenceChar"/>
        </w:rPr>
        <w:t>FileDrop</w:t>
      </w:r>
      <w:proofErr w:type="spellEnd"/>
      <w:r w:rsidRPr="001622F2">
        <w:rPr>
          <w:rStyle w:val="BodyReferenceChar"/>
        </w:rPr>
        <w:fldChar w:fldCharType="end"/>
      </w:r>
      <w:r w:rsidRPr="00664F71">
        <w:t xml:space="preserve"> </w:t>
      </w:r>
      <w:r>
        <w:t>на основе стандартно</w:t>
      </w:r>
      <w:r w:rsidR="00D509A0">
        <w:t>го шаблона</w:t>
      </w:r>
      <w:r>
        <w:t xml:space="preserve"> и предназначен для использования </w:t>
      </w:r>
      <w:r w:rsidR="00157080">
        <w:t xml:space="preserve">студентами ФИТ и преподавателями </w:t>
      </w:r>
      <w:r w:rsidR="00762305">
        <w:t>дисциплины</w:t>
      </w:r>
      <w:r w:rsidR="00157080">
        <w:t xml:space="preserve"> ООАД</w:t>
      </w:r>
      <w:r>
        <w:t>.</w:t>
      </w:r>
    </w:p>
    <w:p w14:paraId="58F34087" w14:textId="77777777" w:rsidR="000C6045" w:rsidRDefault="00002AD1">
      <w:pPr>
        <w:pStyle w:val="2"/>
      </w:pPr>
      <w:bookmarkStart w:id="6" w:name="_Toc211722984"/>
      <w:r>
        <w:t>Определения и сокращения</w:t>
      </w:r>
      <w:bookmarkEnd w:id="6"/>
    </w:p>
    <w:p w14:paraId="0C59D46C" w14:textId="77777777" w:rsidR="00002AD1" w:rsidRPr="00002AD1" w:rsidRDefault="00002AD1" w:rsidP="00002AD1">
      <w:pPr>
        <w:pStyle w:val="TableCaption"/>
      </w:pPr>
      <w:r w:rsidRPr="00002AD1">
        <w:t>Таблица</w:t>
      </w:r>
      <w:r>
        <w:t xml:space="preserve"> </w:t>
      </w:r>
      <w:fldSimple w:instr=" SEQ Таблица \* ARABIC ">
        <w:r w:rsidR="00521625">
          <w:rPr>
            <w:noProof/>
          </w:rPr>
          <w:t>1</w:t>
        </w:r>
      </w:fldSimple>
      <w:r>
        <w:t>: Определения и сокращения</w:t>
      </w:r>
    </w:p>
    <w:tbl>
      <w:tblPr>
        <w:tblStyle w:val="BodyTable"/>
        <w:tblW w:w="453.35pt" w:type="dxa"/>
        <w:tblInd w:w="34pt" w:type="dxa"/>
        <w:tblLayout w:type="fixed"/>
        <w:tblLook w:firstRow="1" w:lastRow="1" w:firstColumn="1" w:lastColumn="1" w:noHBand="0" w:noVBand="0"/>
      </w:tblPr>
      <w:tblGrid>
        <w:gridCol w:w="1500"/>
        <w:gridCol w:w="7567"/>
      </w:tblGrid>
      <w:tr w:rsidR="00D509A0" w14:paraId="2E0B5470" w14:textId="77777777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pt" w:type="dxa"/>
            <w:vAlign w:val="center"/>
          </w:tcPr>
          <w:p w14:paraId="6D36FADD" w14:textId="77777777" w:rsidR="00D509A0" w:rsidRPr="00D509A0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Термин</w:t>
            </w:r>
          </w:p>
        </w:tc>
        <w:tc>
          <w:tcPr>
            <w:tcW w:w="378.35pt" w:type="dxa"/>
            <w:vAlign w:val="center"/>
          </w:tcPr>
          <w:p w14:paraId="7142E2FF" w14:textId="77777777" w:rsidR="00D509A0" w:rsidRPr="00002AD1" w:rsidRDefault="00D509A0">
            <w:pPr>
              <w:pStyle w:val="TableTitle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509A0" w14:paraId="55583B6C" w14:textId="77777777">
        <w:tc>
          <w:tcPr>
            <w:tcW w:w="75pt" w:type="dxa"/>
            <w:vAlign w:val="center"/>
          </w:tcPr>
          <w:p w14:paraId="03B313A6" w14:textId="41B48E0D" w:rsidR="00D509A0" w:rsidRPr="00031990" w:rsidRDefault="00031990">
            <w:pPr>
              <w:pStyle w:val="TableText"/>
              <w:jc w:val="center"/>
              <w:rPr>
                <w:lang w:val="ru-RU"/>
              </w:rPr>
            </w:pPr>
            <w:r w:rsidRPr="00031990">
              <w:rPr>
                <w:lang w:val="ru-RU"/>
              </w:rPr>
              <w:t>API</w:t>
            </w:r>
          </w:p>
        </w:tc>
        <w:tc>
          <w:tcPr>
            <w:tcW w:w="378.35pt" w:type="dxa"/>
            <w:vAlign w:val="center"/>
          </w:tcPr>
          <w:p w14:paraId="08057B4F" w14:textId="1D6FD76D" w:rsidR="00D509A0" w:rsidRPr="00031990" w:rsidRDefault="00031990">
            <w:pPr>
              <w:pStyle w:val="TableText"/>
              <w:rPr>
                <w:lang w:val="ru-RU"/>
              </w:rPr>
            </w:pPr>
            <w:r w:rsidRPr="00031990">
              <w:rPr>
                <w:lang w:val="ru-RU"/>
              </w:rPr>
              <w:t>Application </w:t>
            </w:r>
            <w:proofErr w:type="spellStart"/>
            <w:r w:rsidRPr="00031990">
              <w:rPr>
                <w:lang w:val="ru-RU"/>
              </w:rPr>
              <w:t>Programming</w:t>
            </w:r>
            <w:proofErr w:type="spellEnd"/>
            <w:r w:rsidRPr="00031990">
              <w:rPr>
                <w:lang w:val="ru-RU"/>
              </w:rPr>
              <w:t> Interface</w:t>
            </w:r>
            <w:r w:rsidRPr="00031990">
              <w:rPr>
                <w:lang w:val="ru-RU"/>
              </w:rPr>
              <w:t xml:space="preserve"> </w:t>
            </w:r>
            <w:r w:rsidRPr="00031990">
              <w:rPr>
                <w:lang w:val="ru-RU"/>
              </w:rPr>
              <w:t>— описание способов взаимодействия одной компьютерной программы с другими.</w:t>
            </w:r>
          </w:p>
        </w:tc>
      </w:tr>
    </w:tbl>
    <w:p w14:paraId="075554A9" w14:textId="77777777" w:rsidR="000C6045" w:rsidRDefault="00E52D87">
      <w:pPr>
        <w:pStyle w:val="2"/>
      </w:pPr>
      <w:bookmarkStart w:id="7" w:name="_Toc211722985"/>
      <w:r>
        <w:t>Ссылки</w:t>
      </w:r>
      <w:bookmarkEnd w:id="7"/>
    </w:p>
    <w:p w14:paraId="6F9D8699" w14:textId="77777777" w:rsidR="000C6045" w:rsidRPr="006E2E38" w:rsidRDefault="006E2E38" w:rsidP="006E2E38">
      <w:pPr>
        <w:pStyle w:val="a0"/>
      </w:pPr>
      <w:r>
        <w:t>В тексте содержатся ссылки на следующие документы:</w:t>
      </w:r>
    </w:p>
    <w:p w14:paraId="0941860F" w14:textId="77777777" w:rsidR="006E2E38" w:rsidRPr="00F85973" w:rsidRDefault="00F85973" w:rsidP="00F85973">
      <w:pPr>
        <w:pStyle w:val="Example"/>
      </w:pPr>
      <w:r w:rsidRPr="00F85973">
        <w:t>&lt;</w:t>
      </w:r>
      <w:r>
        <w:t>Имя файла документа</w:t>
      </w:r>
      <w:r w:rsidRPr="00F85973">
        <w:t>&gt;</w:t>
      </w:r>
      <w:r w:rsidR="006E2E38" w:rsidRPr="00F85973">
        <w:t xml:space="preserve">, </w:t>
      </w:r>
      <w:r w:rsidR="006E2E38" w:rsidRPr="006E2E38">
        <w:rPr>
          <w:lang w:val="fr-FR"/>
        </w:rPr>
        <w:t>v</w:t>
      </w:r>
      <w:r w:rsidRPr="00F85973">
        <w:t>&lt;</w:t>
      </w:r>
      <w:r>
        <w:t>версия</w:t>
      </w:r>
      <w:r w:rsidRPr="00F85973">
        <w:t>&gt; - &lt;</w:t>
      </w:r>
      <w:r>
        <w:t>описание документа</w:t>
      </w:r>
      <w:r w:rsidRPr="00F85973">
        <w:t>&gt;</w:t>
      </w:r>
    </w:p>
    <w:p w14:paraId="31C0A546" w14:textId="77777777" w:rsidR="006E2E38" w:rsidRPr="006E2E38" w:rsidRDefault="006E2E38" w:rsidP="006E2E38">
      <w:pPr>
        <w:pStyle w:val="a0"/>
      </w:pPr>
      <w:r>
        <w:t xml:space="preserve">Ссылки приводятся в виде </w:t>
      </w:r>
      <w:r w:rsidRPr="006E2E38">
        <w:t>[</w:t>
      </w:r>
      <w:r>
        <w:rPr>
          <w:lang w:val="en-US"/>
        </w:rPr>
        <w:t>N</w:t>
      </w:r>
      <w:r w:rsidRPr="006E2E38">
        <w:t>]</w:t>
      </w:r>
      <w:r>
        <w:t xml:space="preserve">, где </w:t>
      </w:r>
      <w:r>
        <w:rPr>
          <w:lang w:val="en-US"/>
        </w:rPr>
        <w:t>N</w:t>
      </w:r>
      <w:r w:rsidRPr="006E2E38">
        <w:t xml:space="preserve"> </w:t>
      </w:r>
      <w:r>
        <w:t>–</w:t>
      </w:r>
      <w:r w:rsidRPr="006E2E38">
        <w:t xml:space="preserve"> </w:t>
      </w:r>
      <w:r>
        <w:t>номер документа в вышеприведенном списке.</w:t>
      </w:r>
    </w:p>
    <w:p w14:paraId="46912E45" w14:textId="245EEBE0" w:rsidR="000C6045" w:rsidRDefault="00E52D87">
      <w:pPr>
        <w:pStyle w:val="2"/>
      </w:pPr>
      <w:bookmarkStart w:id="8" w:name="_Toc211722986"/>
      <w:r>
        <w:t>Краткое описание</w:t>
      </w:r>
      <w:bookmarkEnd w:id="8"/>
    </w:p>
    <w:p w14:paraId="688BB622" w14:textId="06A79779" w:rsidR="00416CA4" w:rsidRPr="008E4FD0" w:rsidRDefault="00416CA4" w:rsidP="00416CA4">
      <w:pPr>
        <w:pStyle w:val="a0"/>
      </w:pPr>
      <w:r>
        <w:t xml:space="preserve">Программное обеспечение представляющие собой </w:t>
      </w:r>
      <w:r w:rsidR="008E4FD0">
        <w:t xml:space="preserve">набор </w:t>
      </w:r>
      <w:r>
        <w:rPr>
          <w:lang w:val="en-US"/>
        </w:rPr>
        <w:t>API</w:t>
      </w:r>
      <w:r w:rsidRPr="00416CA4">
        <w:t xml:space="preserve"> </w:t>
      </w:r>
      <w:r>
        <w:t>для передачи файлов неограниченного размера</w:t>
      </w:r>
      <w:r w:rsidR="008E4FD0">
        <w:t xml:space="preserve"> </w:t>
      </w:r>
      <w:r w:rsidR="008E4FD0">
        <w:t xml:space="preserve">между </w:t>
      </w:r>
      <w:r w:rsidR="008E4FD0">
        <w:t>пользователями</w:t>
      </w:r>
      <w:r w:rsidR="008E4FD0">
        <w:t xml:space="preserve"> сети</w:t>
      </w:r>
      <w:r>
        <w:t xml:space="preserve"> </w:t>
      </w:r>
      <w:r w:rsidR="008E4FD0">
        <w:t>с фиксированным временем хранения</w:t>
      </w:r>
      <w:r w:rsidR="008E4FD0" w:rsidRPr="008E4FD0">
        <w:t>.</w:t>
      </w:r>
    </w:p>
    <w:p w14:paraId="6A6901BF" w14:textId="7196DEAA" w:rsidR="000C6045" w:rsidRDefault="007C0853">
      <w:pPr>
        <w:pStyle w:val="1"/>
      </w:pPr>
      <w:bookmarkStart w:id="9" w:name="_Ref211717179"/>
      <w:bookmarkStart w:id="10" w:name="_Ref211717182"/>
      <w:bookmarkStart w:id="11" w:name="_Toc447095882"/>
      <w:bookmarkStart w:id="12" w:name="_Toc458576593"/>
      <w:r>
        <w:br w:type="page"/>
      </w:r>
      <w:bookmarkStart w:id="13" w:name="_Toc211722987"/>
      <w:r w:rsidR="001A1AE3">
        <w:lastRenderedPageBreak/>
        <w:t>П</w:t>
      </w:r>
      <w:r w:rsidR="00CA24B6">
        <w:t>р</w:t>
      </w:r>
      <w:r w:rsidR="00C11603">
        <w:t>едметн</w:t>
      </w:r>
      <w:r w:rsidR="001A1AE3">
        <w:t>ая</w:t>
      </w:r>
      <w:r w:rsidR="00C11603">
        <w:t xml:space="preserve"> </w:t>
      </w:r>
      <w:r w:rsidR="00CA24B6">
        <w:t>област</w:t>
      </w:r>
      <w:r w:rsidR="001A1AE3">
        <w:t>ь</w:t>
      </w:r>
      <w:r w:rsidR="00FC70CE">
        <w:rPr>
          <w:lang w:val="en-US"/>
        </w:rPr>
        <w:t xml:space="preserve"> </w:t>
      </w:r>
      <w:r w:rsidR="00FC70CE">
        <w:t>проекта</w:t>
      </w:r>
      <w:bookmarkEnd w:id="9"/>
      <w:bookmarkEnd w:id="10"/>
      <w:bookmarkEnd w:id="13"/>
    </w:p>
    <w:p w14:paraId="0EDAF194" w14:textId="0E9D0721" w:rsidR="002849D4" w:rsidRDefault="002849D4" w:rsidP="004C1DCA">
      <w:pPr>
        <w:pStyle w:val="a0"/>
        <w:ind w:start="0pt"/>
        <w:jc w:val="start"/>
      </w:pPr>
      <w:r>
        <w:rPr>
          <w:rFonts w:ascii="Arial" w:hAnsi="Arial" w:cs="Arial"/>
          <w:color w:val="000000"/>
          <w:sz w:val="22"/>
          <w:szCs w:val="22"/>
        </w:rPr>
        <w:t xml:space="preserve">При </w:t>
      </w:r>
      <w:r>
        <w:rPr>
          <w:rFonts w:ascii="Arial" w:hAnsi="Arial" w:cs="Arial"/>
          <w:color w:val="000000"/>
          <w:sz w:val="22"/>
          <w:szCs w:val="22"/>
        </w:rPr>
        <w:t>оказании копировальных услуг</w:t>
      </w:r>
      <w:r w:rsidRPr="002849D4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возникает потребность в передаче </w:t>
      </w:r>
      <w:r w:rsidR="009159B1">
        <w:rPr>
          <w:rFonts w:ascii="Arial" w:hAnsi="Arial" w:cs="Arial"/>
          <w:color w:val="000000"/>
          <w:sz w:val="22"/>
          <w:szCs w:val="22"/>
        </w:rPr>
        <w:t>данных между сотрудником и клиентом организации</w:t>
      </w:r>
      <w:r w:rsidR="009159B1" w:rsidRPr="009159B1">
        <w:rPr>
          <w:rFonts w:ascii="Arial" w:hAnsi="Arial" w:cs="Arial"/>
          <w:color w:val="000000"/>
          <w:sz w:val="22"/>
          <w:szCs w:val="22"/>
        </w:rPr>
        <w:t>.</w:t>
      </w:r>
    </w:p>
    <w:p w14:paraId="0DDD1C4B" w14:textId="77777777" w:rsidR="001B3E3B" w:rsidRPr="001B3E3B" w:rsidRDefault="001B3E3B" w:rsidP="001B3E3B">
      <w:pPr>
        <w:pStyle w:val="a0"/>
      </w:pPr>
    </w:p>
    <w:p w14:paraId="76C06D66" w14:textId="70E734BC" w:rsidR="000C6045" w:rsidRDefault="00E52D87">
      <w:pPr>
        <w:pStyle w:val="2"/>
      </w:pPr>
      <w:bookmarkStart w:id="14" w:name="_Toc211722988"/>
      <w:bookmarkStart w:id="15" w:name="_Toc511855719"/>
      <w:bookmarkEnd w:id="11"/>
      <w:bookmarkEnd w:id="12"/>
      <w:r>
        <w:t>Существующие проблемы</w:t>
      </w:r>
      <w:bookmarkEnd w:id="14"/>
    </w:p>
    <w:tbl>
      <w:tblPr>
        <w:tblStyle w:val="af6"/>
        <w:tblW w:w="0pt" w:type="auto"/>
        <w:tblInd w:w="28.35pt" w:type="dxa"/>
        <w:tblLook w:firstRow="1" w:lastRow="0" w:firstColumn="1" w:lastColumn="0" w:noHBand="0" w:noVBand="1"/>
      </w:tblPr>
      <w:tblGrid>
        <w:gridCol w:w="3003"/>
        <w:gridCol w:w="3013"/>
        <w:gridCol w:w="3045"/>
      </w:tblGrid>
      <w:tr w:rsidR="00200406" w14:paraId="4EAC86DD" w14:textId="77777777" w:rsidTr="00DE21E3">
        <w:tc>
          <w:tcPr>
            <w:tcW w:w="150.15pt" w:type="dxa"/>
          </w:tcPr>
          <w:p w14:paraId="6F849D9F" w14:textId="3CE27A45" w:rsidR="004C1DCA" w:rsidRPr="004C1DCA" w:rsidRDefault="00715C86" w:rsidP="004C1DCA">
            <w:pPr>
              <w:pStyle w:val="a0"/>
              <w:ind w:start="0pt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150.65pt" w:type="dxa"/>
          </w:tcPr>
          <w:p w14:paraId="4D9FD6AB" w14:textId="52992CD7" w:rsidR="004C1DCA" w:rsidRPr="00715C86" w:rsidRDefault="00715C86" w:rsidP="004C1DCA">
            <w:pPr>
              <w:pStyle w:val="a0"/>
              <w:ind w:start="0pt"/>
              <w:rPr>
                <w:lang w:val="ru-RU"/>
              </w:rPr>
            </w:pPr>
            <w:r>
              <w:rPr>
                <w:lang w:val="ru-RU"/>
              </w:rPr>
              <w:t xml:space="preserve">Влияние </w:t>
            </w:r>
          </w:p>
        </w:tc>
        <w:tc>
          <w:tcPr>
            <w:tcW w:w="152.25pt" w:type="dxa"/>
          </w:tcPr>
          <w:p w14:paraId="07FB4C58" w14:textId="52B5A87C" w:rsidR="004C1DCA" w:rsidRPr="00715C86" w:rsidRDefault="00715C86" w:rsidP="004C1DCA">
            <w:pPr>
              <w:pStyle w:val="a0"/>
              <w:ind w:start="0pt"/>
              <w:rPr>
                <w:lang w:val="ru-RU"/>
              </w:rPr>
            </w:pPr>
            <w:r>
              <w:rPr>
                <w:lang w:val="ru-RU"/>
              </w:rPr>
              <w:t>Способ решения</w:t>
            </w:r>
          </w:p>
        </w:tc>
      </w:tr>
      <w:tr w:rsidR="00200406" w14:paraId="29E2824D" w14:textId="77777777" w:rsidTr="00DE21E3">
        <w:tc>
          <w:tcPr>
            <w:tcW w:w="150.15pt" w:type="dxa"/>
          </w:tcPr>
          <w:p w14:paraId="4BBE9D48" w14:textId="5EAFE154" w:rsidR="004C1DCA" w:rsidRPr="005F412F" w:rsidRDefault="005F412F" w:rsidP="004C1DCA">
            <w:pPr>
              <w:pStyle w:val="a0"/>
              <w:ind w:start="0pt"/>
              <w:rPr>
                <w:lang w:val="ru-RU"/>
              </w:rPr>
            </w:pPr>
            <w:r>
              <w:rPr>
                <w:lang w:val="ru-RU"/>
              </w:rPr>
              <w:t>Ограничение на объем предаваемого файла</w:t>
            </w:r>
            <w:r w:rsidRPr="005F412F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накладываемое средствами обмена данными </w:t>
            </w:r>
          </w:p>
        </w:tc>
        <w:tc>
          <w:tcPr>
            <w:tcW w:w="150.65pt" w:type="dxa"/>
          </w:tcPr>
          <w:p w14:paraId="6AA4BA8E" w14:textId="5249AB65" w:rsidR="004C1DCA" w:rsidRPr="009E0AB0" w:rsidRDefault="009E0AB0" w:rsidP="004C1DCA">
            <w:pPr>
              <w:pStyle w:val="a0"/>
              <w:ind w:start="0pt"/>
              <w:rPr>
                <w:lang w:val="ru-RU"/>
              </w:rPr>
            </w:pPr>
            <w:r>
              <w:rPr>
                <w:lang w:val="ru-RU"/>
              </w:rPr>
              <w:t>Ухудшение качества сервиса</w:t>
            </w:r>
            <w:r w:rsidRPr="009E0AB0">
              <w:rPr>
                <w:lang w:val="ru-RU"/>
              </w:rPr>
              <w:t>,</w:t>
            </w:r>
            <w:r>
              <w:rPr>
                <w:lang w:val="ru-RU"/>
              </w:rPr>
              <w:t xml:space="preserve"> вызванного поиском альтернативных путей </w:t>
            </w:r>
            <w:r w:rsidRPr="009E0AB0">
              <w:rPr>
                <w:lang w:val="ru-RU"/>
              </w:rPr>
              <w:t xml:space="preserve"> </w:t>
            </w:r>
          </w:p>
        </w:tc>
        <w:tc>
          <w:tcPr>
            <w:tcW w:w="152.25pt" w:type="dxa"/>
          </w:tcPr>
          <w:p w14:paraId="4C95CCE6" w14:textId="55129FC3" w:rsidR="004C1DCA" w:rsidRPr="00D53472" w:rsidRDefault="00D53472" w:rsidP="004C1DCA">
            <w:pPr>
              <w:pStyle w:val="a0"/>
              <w:ind w:start="0pt"/>
              <w:rPr>
                <w:lang w:val="ru-RU"/>
              </w:rPr>
            </w:pPr>
            <w:r>
              <w:rPr>
                <w:lang w:val="ru-RU"/>
              </w:rPr>
              <w:t xml:space="preserve">Написание унифицированного средства для передачи файлов между клиентом и организацией </w:t>
            </w:r>
          </w:p>
        </w:tc>
      </w:tr>
      <w:tr w:rsidR="00200406" w14:paraId="7C9DF91A" w14:textId="77777777" w:rsidTr="00DE21E3">
        <w:tc>
          <w:tcPr>
            <w:tcW w:w="150.15pt" w:type="dxa"/>
          </w:tcPr>
          <w:p w14:paraId="71AD8947" w14:textId="04D29408" w:rsidR="004C1DCA" w:rsidRPr="00200406" w:rsidRDefault="00200406" w:rsidP="004C1DCA">
            <w:pPr>
              <w:pStyle w:val="a0"/>
              <w:ind w:start="0pt"/>
              <w:rPr>
                <w:lang w:val="ru-RU"/>
              </w:rPr>
            </w:pPr>
            <w:r>
              <w:rPr>
                <w:lang w:val="ru-RU"/>
              </w:rPr>
              <w:t>Накопление большого количества данных</w:t>
            </w:r>
            <w:r w:rsidRPr="00200406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 следствие оказания услуг</w:t>
            </w:r>
          </w:p>
        </w:tc>
        <w:tc>
          <w:tcPr>
            <w:tcW w:w="150.65pt" w:type="dxa"/>
          </w:tcPr>
          <w:p w14:paraId="297869AC" w14:textId="4908AF92" w:rsidR="004C1DCA" w:rsidRPr="00D53472" w:rsidRDefault="00D53472" w:rsidP="004C1DCA">
            <w:pPr>
              <w:pStyle w:val="a0"/>
              <w:ind w:start="0pt"/>
              <w:rPr>
                <w:lang w:val="ru-RU"/>
              </w:rPr>
            </w:pPr>
            <w:r>
              <w:rPr>
                <w:lang w:val="ru-RU"/>
              </w:rPr>
              <w:t>Накладные расходы</w:t>
            </w:r>
            <w:r w:rsidRPr="00D53472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связанные с организацией хранения файлов</w:t>
            </w:r>
          </w:p>
        </w:tc>
        <w:tc>
          <w:tcPr>
            <w:tcW w:w="152.25pt" w:type="dxa"/>
          </w:tcPr>
          <w:p w14:paraId="0B7AAF26" w14:textId="3B0BF212" w:rsidR="004C1DCA" w:rsidRPr="00715C86" w:rsidRDefault="00DE21E3" w:rsidP="004C1DCA">
            <w:pPr>
              <w:pStyle w:val="a0"/>
              <w:ind w:start="0pt"/>
              <w:rPr>
                <w:lang w:val="ru-RU"/>
              </w:rPr>
            </w:pPr>
            <w:r>
              <w:rPr>
                <w:lang w:val="ru-RU"/>
              </w:rPr>
              <w:t xml:space="preserve">Создание механизма контроля срока хранения файлов </w:t>
            </w:r>
          </w:p>
        </w:tc>
      </w:tr>
    </w:tbl>
    <w:p w14:paraId="3271F4C3" w14:textId="77777777" w:rsidR="004C1DCA" w:rsidRPr="004C1DCA" w:rsidRDefault="004C1DCA" w:rsidP="004C1DCA">
      <w:pPr>
        <w:pStyle w:val="a0"/>
        <w:ind w:start="0pt"/>
      </w:pPr>
    </w:p>
    <w:p w14:paraId="4033B1A3" w14:textId="77777777" w:rsidR="000C6045" w:rsidRDefault="008E4F31" w:rsidP="0040007B">
      <w:pPr>
        <w:pStyle w:val="2"/>
      </w:pPr>
      <w:bookmarkStart w:id="16" w:name="_Toc211722989"/>
      <w:r>
        <w:t>Пре</w:t>
      </w:r>
      <w:r w:rsidR="00FC70CE">
        <w:t xml:space="preserve">дполагаемое </w:t>
      </w:r>
      <w:r>
        <w:t>решение</w:t>
      </w:r>
      <w:bookmarkEnd w:id="16"/>
    </w:p>
    <w:p w14:paraId="4A814158" w14:textId="5E4ACFA4" w:rsidR="00DE21E3" w:rsidRPr="00031990" w:rsidRDefault="00DE21E3" w:rsidP="00DE21E3">
      <w:pPr>
        <w:pStyle w:val="a0"/>
      </w:pPr>
      <w:r>
        <w:t>Создание сетевого приложения для локальной машины организации</w:t>
      </w:r>
      <w:r w:rsidRPr="00DE21E3">
        <w:t xml:space="preserve">, </w:t>
      </w:r>
      <w:r>
        <w:t xml:space="preserve">которое </w:t>
      </w:r>
      <w:r w:rsidR="00031990">
        <w:t>б</w:t>
      </w:r>
      <w:r w:rsidR="00031990">
        <w:t>удет позволять</w:t>
      </w:r>
      <w:r w:rsidR="00031990" w:rsidRPr="00031990">
        <w:t>:</w:t>
      </w:r>
    </w:p>
    <w:p w14:paraId="218B162E" w14:textId="6BB95034" w:rsidR="00DE21E3" w:rsidRDefault="00031990" w:rsidP="00DE21E3">
      <w:pPr>
        <w:pStyle w:val="a0"/>
        <w:numPr>
          <w:ilvl w:val="0"/>
          <w:numId w:val="13"/>
        </w:numPr>
      </w:pPr>
      <w:r>
        <w:t>К</w:t>
      </w:r>
      <w:r w:rsidR="00076AD4">
        <w:t>лиенту и организации</w:t>
      </w:r>
      <w:r w:rsidR="00076AD4" w:rsidRPr="00076AD4">
        <w:t xml:space="preserve">, </w:t>
      </w:r>
      <w:r w:rsidR="00076AD4">
        <w:t>обмениваться файлами</w:t>
      </w:r>
    </w:p>
    <w:p w14:paraId="67AEF0B3" w14:textId="3F46CEE1" w:rsidR="00031990" w:rsidRDefault="00076AD4" w:rsidP="00031990">
      <w:pPr>
        <w:pStyle w:val="a0"/>
        <w:numPr>
          <w:ilvl w:val="0"/>
          <w:numId w:val="13"/>
        </w:numPr>
      </w:pPr>
      <w:r>
        <w:t>Организации определять период хранения файлов</w:t>
      </w:r>
    </w:p>
    <w:p w14:paraId="19406898" w14:textId="1A7B6E79" w:rsidR="00031990" w:rsidRPr="00DE21E3" w:rsidRDefault="00031990" w:rsidP="00031990">
      <w:pPr>
        <w:pStyle w:val="a0"/>
        <w:numPr>
          <w:ilvl w:val="0"/>
          <w:numId w:val="13"/>
        </w:numPr>
      </w:pPr>
      <w:r>
        <w:t xml:space="preserve">Сотруднику организации корректировать время хранения файлов </w:t>
      </w:r>
    </w:p>
    <w:p w14:paraId="1E4D5274" w14:textId="77777777" w:rsidR="000C6045" w:rsidRDefault="00177213" w:rsidP="007C0853">
      <w:pPr>
        <w:pStyle w:val="1"/>
      </w:pPr>
      <w:bookmarkStart w:id="17" w:name="_Ref80640009"/>
      <w:bookmarkStart w:id="18" w:name="_Ref80640012"/>
      <w:bookmarkStart w:id="19" w:name="_Ref211720613"/>
      <w:bookmarkStart w:id="20" w:name="_Toc211722990"/>
      <w:bookmarkEnd w:id="15"/>
      <w:r>
        <w:t xml:space="preserve">Требования к программному </w:t>
      </w:r>
      <w:bookmarkEnd w:id="17"/>
      <w:bookmarkEnd w:id="18"/>
      <w:r w:rsidR="00B32CE0">
        <w:t>решению</w:t>
      </w:r>
      <w:bookmarkEnd w:id="19"/>
      <w:bookmarkEnd w:id="20"/>
    </w:p>
    <w:p w14:paraId="1760F80C" w14:textId="77777777" w:rsidR="000B47D0" w:rsidRPr="000B47D0" w:rsidRDefault="000B47D0" w:rsidP="000B47D0">
      <w:pPr>
        <w:pStyle w:val="a0"/>
      </w:pPr>
      <w:r>
        <w:t>Д</w:t>
      </w:r>
      <w:r w:rsidR="00C315DF">
        <w:t xml:space="preserve">анный раздел описывает требования к программной системе, разрабатываемой в рамках проекта  </w:t>
      </w:r>
      <w:r w:rsidR="00C315DF" w:rsidRPr="001622F2">
        <w:rPr>
          <w:rStyle w:val="BodyReferenceChar"/>
        </w:rPr>
        <w:fldChar w:fldCharType="begin"/>
      </w:r>
      <w:r w:rsidR="00C315DF" w:rsidRPr="001622F2">
        <w:rPr>
          <w:rStyle w:val="BodyReferenceChar"/>
        </w:rPr>
        <w:instrText xml:space="preserve"> SUBJECT   \* MERGEFORMAT </w:instrText>
      </w:r>
      <w:r w:rsidR="00C315DF" w:rsidRPr="001622F2">
        <w:rPr>
          <w:rStyle w:val="BodyReferenceChar"/>
        </w:rPr>
        <w:fldChar w:fldCharType="separate"/>
      </w:r>
      <w:r w:rsidR="00521625">
        <w:rPr>
          <w:rStyle w:val="BodyReferenceChar"/>
        </w:rPr>
        <w:t>&lt;Название проекта&gt;</w:t>
      </w:r>
      <w:r w:rsidR="00C315DF" w:rsidRPr="001622F2">
        <w:rPr>
          <w:rStyle w:val="BodyReferenceChar"/>
        </w:rPr>
        <w:fldChar w:fldCharType="end"/>
      </w:r>
      <w:r w:rsidR="00C315DF">
        <w:rPr>
          <w:rStyle w:val="BodyReferenceChar"/>
        </w:rPr>
        <w:t>.</w:t>
      </w:r>
    </w:p>
    <w:p w14:paraId="7E1897E8" w14:textId="77777777" w:rsidR="000C6045" w:rsidRDefault="00177213" w:rsidP="007C0853">
      <w:pPr>
        <w:pStyle w:val="2"/>
      </w:pPr>
      <w:bookmarkStart w:id="21" w:name="_Toc211722991"/>
      <w:r>
        <w:t>Роли</w:t>
      </w:r>
      <w:bookmarkEnd w:id="21"/>
    </w:p>
    <w:p w14:paraId="10889E4A" w14:textId="77777777" w:rsidR="00093A8F" w:rsidRPr="00093A8F" w:rsidRDefault="00093A8F" w:rsidP="00177213">
      <w:pPr>
        <w:pStyle w:val="a0"/>
        <w:rPr>
          <w:i/>
          <w:iCs/>
          <w:color w:val="0000FF"/>
        </w:rPr>
      </w:pPr>
      <w:r w:rsidRPr="00093A8F">
        <w:rPr>
          <w:i/>
          <w:iCs/>
          <w:color w:val="0000FF"/>
        </w:rPr>
        <w:t>[</w:t>
      </w:r>
      <w:r>
        <w:rPr>
          <w:i/>
          <w:iCs/>
          <w:color w:val="0000FF"/>
        </w:rPr>
        <w:t xml:space="preserve">Как не сложно заметить, </w:t>
      </w:r>
      <w:r w:rsidR="00EE4090">
        <w:rPr>
          <w:i/>
          <w:iCs/>
          <w:color w:val="0000FF"/>
        </w:rPr>
        <w:t xml:space="preserve">роль – это </w:t>
      </w:r>
      <w:r w:rsidR="00EE4090">
        <w:rPr>
          <w:i/>
          <w:iCs/>
          <w:color w:val="0000FF"/>
          <w:lang w:val="en-US"/>
        </w:rPr>
        <w:t>actor</w:t>
      </w:r>
      <w:r w:rsidR="00EE4090">
        <w:rPr>
          <w:i/>
          <w:iCs/>
          <w:color w:val="0000FF"/>
        </w:rPr>
        <w:t xml:space="preserve"> </w:t>
      </w:r>
      <w:r>
        <w:rPr>
          <w:i/>
          <w:iCs/>
          <w:color w:val="0000FF"/>
        </w:rPr>
        <w:t xml:space="preserve">в терминах </w:t>
      </w:r>
      <w:r>
        <w:rPr>
          <w:i/>
          <w:iCs/>
          <w:color w:val="0000FF"/>
          <w:lang w:val="en-US"/>
        </w:rPr>
        <w:t>UML</w:t>
      </w:r>
      <w:r w:rsidRPr="00093A8F">
        <w:rPr>
          <w:i/>
          <w:iCs/>
          <w:color w:val="0000FF"/>
        </w:rPr>
        <w:t xml:space="preserve">] </w:t>
      </w:r>
    </w:p>
    <w:p w14:paraId="642D2BDC" w14:textId="77777777" w:rsidR="00177213" w:rsidRDefault="00D509A0" w:rsidP="00177213">
      <w:pPr>
        <w:pStyle w:val="a0"/>
      </w:pPr>
      <w:r>
        <w:t xml:space="preserve">Роль </w:t>
      </w:r>
      <w:proofErr w:type="gramStart"/>
      <w:r>
        <w:t>- э</w:t>
      </w:r>
      <w:r w:rsidR="00177213">
        <w:t>то</w:t>
      </w:r>
      <w:proofErr w:type="gramEnd"/>
      <w:r w:rsidR="00177213">
        <w:t xml:space="preserve"> что-то (например: другая система) или кто-то (например: человек) вне системы, которые взаимодействуют с ней. </w:t>
      </w:r>
      <w:r w:rsidR="0040007B">
        <w:t>В предлагаемой к разработке системе идентифицированы следующие роли:</w:t>
      </w:r>
    </w:p>
    <w:p w14:paraId="33F892DB" w14:textId="77777777" w:rsidR="0040007B" w:rsidRPr="0040007B" w:rsidRDefault="0030491C" w:rsidP="0040007B">
      <w:pPr>
        <w:pStyle w:val="a0"/>
        <w:numPr>
          <w:ilvl w:val="0"/>
          <w:numId w:val="9"/>
        </w:numPr>
      </w:pPr>
      <w:r>
        <w:rPr>
          <w:rFonts w:ascii="Arial" w:hAnsi="Arial" w:cs="Arial"/>
          <w:color w:val="008000"/>
          <w:lang w:val="en-US"/>
        </w:rPr>
        <w:t>&lt;</w:t>
      </w:r>
      <w:r w:rsidR="0040007B" w:rsidRPr="0040007B">
        <w:rPr>
          <w:rFonts w:ascii="Arial" w:hAnsi="Arial" w:cs="Arial"/>
          <w:color w:val="008000"/>
        </w:rPr>
        <w:t>Роль1</w:t>
      </w:r>
      <w:r>
        <w:rPr>
          <w:rFonts w:ascii="Arial" w:hAnsi="Arial" w:cs="Arial"/>
          <w:color w:val="008000"/>
          <w:lang w:val="en-US"/>
        </w:rPr>
        <w:t>&gt;</w:t>
      </w:r>
      <w:r w:rsidR="0040007B" w:rsidRPr="0040007B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  <w:lang w:val="en-US"/>
        </w:rPr>
        <w:t>&lt;</w:t>
      </w:r>
      <w:r w:rsidR="0040007B" w:rsidRPr="0040007B">
        <w:rPr>
          <w:rFonts w:ascii="Arial" w:hAnsi="Arial" w:cs="Arial"/>
          <w:color w:val="008000"/>
        </w:rPr>
        <w:t>краткое описание роли</w:t>
      </w:r>
      <w:r>
        <w:rPr>
          <w:rFonts w:ascii="Arial" w:hAnsi="Arial" w:cs="Arial"/>
          <w:color w:val="008000"/>
          <w:lang w:val="en-US"/>
        </w:rPr>
        <w:t>&gt;</w:t>
      </w:r>
    </w:p>
    <w:p w14:paraId="62269FAB" w14:textId="77777777" w:rsidR="006B1708" w:rsidRPr="0030491C" w:rsidRDefault="0030491C" w:rsidP="0030491C">
      <w:pPr>
        <w:pStyle w:val="a0"/>
        <w:numPr>
          <w:ilvl w:val="0"/>
          <w:numId w:val="9"/>
        </w:numPr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  <w:lang w:val="en-US"/>
        </w:rPr>
        <w:t>&lt;</w:t>
      </w:r>
      <w:r w:rsidR="0040007B" w:rsidRPr="0030491C">
        <w:rPr>
          <w:rFonts w:ascii="Arial" w:hAnsi="Arial" w:cs="Arial"/>
          <w:color w:val="008000"/>
        </w:rPr>
        <w:t>Роль2</w:t>
      </w:r>
      <w:r>
        <w:rPr>
          <w:rFonts w:ascii="Arial" w:hAnsi="Arial" w:cs="Arial"/>
          <w:color w:val="008000"/>
          <w:lang w:val="en-US"/>
        </w:rPr>
        <w:t>&gt;</w:t>
      </w:r>
      <w:r w:rsidR="0040007B" w:rsidRPr="0030491C">
        <w:rPr>
          <w:rFonts w:ascii="Arial" w:hAnsi="Arial" w:cs="Arial"/>
          <w:color w:val="008000"/>
        </w:rPr>
        <w:t xml:space="preserve"> – </w:t>
      </w:r>
      <w:r>
        <w:rPr>
          <w:rFonts w:ascii="Arial" w:hAnsi="Arial" w:cs="Arial"/>
          <w:color w:val="008000"/>
          <w:lang w:val="en-US"/>
        </w:rPr>
        <w:t>&lt;</w:t>
      </w:r>
      <w:r w:rsidR="0040007B" w:rsidRPr="0030491C">
        <w:rPr>
          <w:rFonts w:ascii="Arial" w:hAnsi="Arial" w:cs="Arial"/>
          <w:color w:val="008000"/>
        </w:rPr>
        <w:t>краткое описание роли</w:t>
      </w:r>
      <w:r>
        <w:rPr>
          <w:rFonts w:ascii="Arial" w:hAnsi="Arial" w:cs="Arial"/>
          <w:color w:val="008000"/>
          <w:lang w:val="en-US"/>
        </w:rPr>
        <w:t>&gt;</w:t>
      </w:r>
    </w:p>
    <w:p w14:paraId="7EC8413A" w14:textId="77777777" w:rsidR="000C6045" w:rsidRDefault="0030491C" w:rsidP="007C0853">
      <w:pPr>
        <w:pStyle w:val="2"/>
      </w:pPr>
      <w:bookmarkStart w:id="22" w:name="_Ref534795255"/>
      <w:bookmarkStart w:id="23" w:name="_Ref211717636"/>
      <w:bookmarkStart w:id="24" w:name="_Ref211717671"/>
      <w:bookmarkStart w:id="25" w:name="_Toc211722992"/>
      <w:r>
        <w:t>Ф</w:t>
      </w:r>
      <w:r w:rsidR="002E3B34">
        <w:t>ункциональн</w:t>
      </w:r>
      <w:bookmarkEnd w:id="22"/>
      <w:r>
        <w:t>ые требования</w:t>
      </w:r>
      <w:r w:rsidR="00C315DF">
        <w:t xml:space="preserve"> для роли Роль1</w:t>
      </w:r>
      <w:bookmarkEnd w:id="23"/>
      <w:bookmarkEnd w:id="24"/>
      <w:bookmarkEnd w:id="25"/>
    </w:p>
    <w:p w14:paraId="637B53AA" w14:textId="77777777" w:rsidR="00EB6194" w:rsidRPr="0052793D" w:rsidRDefault="00093A8F" w:rsidP="00EB6194">
      <w:pPr>
        <w:pStyle w:val="Comment"/>
      </w:pPr>
      <w:proofErr w:type="spellStart"/>
      <w:r>
        <w:t>сссссс</w:t>
      </w:r>
      <w:proofErr w:type="spellEnd"/>
      <w:r w:rsidR="00EB6194">
        <w:t xml:space="preserve"> сделать описание требований к системе в соответствии с </w:t>
      </w:r>
      <w:r w:rsidR="00EB6194">
        <w:rPr>
          <w:lang w:val="en-US"/>
        </w:rPr>
        <w:t>Use</w:t>
      </w:r>
      <w:r w:rsidR="00EB6194" w:rsidRPr="0052793D">
        <w:t>-</w:t>
      </w:r>
      <w:r w:rsidR="00EB6194">
        <w:rPr>
          <w:lang w:val="en-US"/>
        </w:rPr>
        <w:t>Case</w:t>
      </w:r>
      <w:r w:rsidR="00EB6194" w:rsidRPr="0052793D">
        <w:t xml:space="preserve"> </w:t>
      </w:r>
      <w:r w:rsidR="00B32CE0">
        <w:t>моделью</w:t>
      </w:r>
      <w:r w:rsidR="00EB6194">
        <w:t>.</w:t>
      </w:r>
      <w:r w:rsidR="00C315DF">
        <w:t xml:space="preserve"> Для каждой роли необходимо ввести отдельный пункт </w:t>
      </w:r>
      <w:r w:rsidR="00B32CE0">
        <w:t>2</w:t>
      </w:r>
      <w:r w:rsidR="00C315DF">
        <w:t>-го уровня, такой как</w:t>
      </w:r>
      <w:r w:rsidR="00B32CE0">
        <w:t xml:space="preserve"> </w:t>
      </w:r>
      <w:r w:rsidR="00B32CE0">
        <w:fldChar w:fldCharType="begin"/>
      </w:r>
      <w:r w:rsidR="00B32CE0">
        <w:instrText xml:space="preserve"> REF _Ref211717671 \r \h </w:instrText>
      </w:r>
      <w:r w:rsidR="00B32CE0">
        <w:fldChar w:fldCharType="separate"/>
      </w:r>
      <w:r w:rsidR="00521625">
        <w:t>3.2</w:t>
      </w:r>
      <w:r w:rsidR="00B32CE0">
        <w:fldChar w:fldCharType="end"/>
      </w:r>
      <w:r w:rsidR="00EB6194">
        <w:t>]</w:t>
      </w:r>
    </w:p>
    <w:p w14:paraId="0D459BDE" w14:textId="77777777" w:rsidR="00EB6194" w:rsidRDefault="00EB6194" w:rsidP="007C0853">
      <w:pPr>
        <w:pStyle w:val="3"/>
      </w:pPr>
      <w:bookmarkStart w:id="26" w:name="_Toc211722993"/>
      <w:r>
        <w:t>&lt;</w:t>
      </w:r>
      <w:proofErr w:type="spellStart"/>
      <w:r>
        <w:t>Use</w:t>
      </w:r>
      <w:proofErr w:type="spellEnd"/>
      <w:r>
        <w:t xml:space="preserve"> Case Name 1&gt;</w:t>
      </w:r>
      <w:bookmarkEnd w:id="26"/>
    </w:p>
    <w:p w14:paraId="427957D5" w14:textId="77777777" w:rsidR="00EB6194" w:rsidRDefault="00EB6194" w:rsidP="00EB6194">
      <w:pPr>
        <w:pStyle w:val="Comment"/>
      </w:pPr>
      <w:r>
        <w:t xml:space="preserve">[В этом пункте необходимо сделать описание </w:t>
      </w:r>
      <w:r w:rsidR="00C315DF">
        <w:t>данного</w:t>
      </w:r>
      <w:r>
        <w:t xml:space="preserve">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>.]</w:t>
      </w:r>
    </w:p>
    <w:p w14:paraId="442B6B75" w14:textId="77777777" w:rsidR="00EB6194" w:rsidRDefault="00EB6194" w:rsidP="007C0853">
      <w:pPr>
        <w:pStyle w:val="3"/>
      </w:pPr>
      <w:bookmarkStart w:id="27" w:name="_Toc211722994"/>
      <w:r>
        <w:t>&lt;</w:t>
      </w:r>
      <w:proofErr w:type="spellStart"/>
      <w:r>
        <w:t>Use</w:t>
      </w:r>
      <w:proofErr w:type="spellEnd"/>
      <w:r>
        <w:t xml:space="preserve"> Case Name 2&gt;</w:t>
      </w:r>
      <w:bookmarkEnd w:id="27"/>
    </w:p>
    <w:p w14:paraId="50C6429E" w14:textId="77777777" w:rsidR="00B32CE0" w:rsidRPr="00B32CE0" w:rsidRDefault="00B32CE0" w:rsidP="00B32CE0">
      <w:pPr>
        <w:pStyle w:val="Comment"/>
      </w:pPr>
      <w:r>
        <w:t xml:space="preserve">[В этом пункте необходимо сделать описание данного </w:t>
      </w:r>
      <w:proofErr w:type="spellStart"/>
      <w:r w:rsidRPr="00B32CE0">
        <w:t>Use</w:t>
      </w:r>
      <w:proofErr w:type="spellEnd"/>
      <w:r>
        <w:t>-</w:t>
      </w:r>
      <w:r w:rsidRPr="00B32CE0">
        <w:t>Case</w:t>
      </w:r>
      <w:r>
        <w:t>.]</w:t>
      </w:r>
    </w:p>
    <w:p w14:paraId="60F67C71" w14:textId="77777777" w:rsidR="00B32CE0" w:rsidRDefault="00B32CE0" w:rsidP="00B32CE0">
      <w:pPr>
        <w:pStyle w:val="2"/>
      </w:pPr>
      <w:bookmarkStart w:id="28" w:name="_Toc211722995"/>
      <w:r>
        <w:t>Функциональные требования для роли Роль2</w:t>
      </w:r>
      <w:bookmarkEnd w:id="28"/>
    </w:p>
    <w:p w14:paraId="6B10DB1B" w14:textId="77777777" w:rsidR="00B32CE0" w:rsidRDefault="00B32CE0" w:rsidP="00B32CE0">
      <w:pPr>
        <w:pStyle w:val="3"/>
      </w:pPr>
      <w:bookmarkStart w:id="29" w:name="_Toc211722996"/>
      <w:r>
        <w:t>&lt;</w:t>
      </w:r>
      <w:proofErr w:type="spellStart"/>
      <w:r>
        <w:t>Use</w:t>
      </w:r>
      <w:proofErr w:type="spellEnd"/>
      <w:r>
        <w:t xml:space="preserve"> Case Name 1&gt;</w:t>
      </w:r>
      <w:bookmarkEnd w:id="29"/>
    </w:p>
    <w:p w14:paraId="00B295C5" w14:textId="77777777" w:rsidR="00B32CE0" w:rsidRDefault="00B32CE0" w:rsidP="00B32CE0">
      <w:pPr>
        <w:pStyle w:val="Comment"/>
      </w:pPr>
      <w:r>
        <w:t xml:space="preserve">[В этом пункте необходимо сделать описание данного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>.]</w:t>
      </w:r>
    </w:p>
    <w:p w14:paraId="5E285CE3" w14:textId="77777777" w:rsidR="00B32CE0" w:rsidRDefault="00B32CE0" w:rsidP="00B32CE0">
      <w:pPr>
        <w:pStyle w:val="3"/>
      </w:pPr>
      <w:bookmarkStart w:id="30" w:name="_Toc211722997"/>
      <w:r>
        <w:lastRenderedPageBreak/>
        <w:t>&lt;</w:t>
      </w:r>
      <w:proofErr w:type="spellStart"/>
      <w:r>
        <w:t>Use</w:t>
      </w:r>
      <w:proofErr w:type="spellEnd"/>
      <w:r>
        <w:t xml:space="preserve"> Case Name 2&gt;</w:t>
      </w:r>
      <w:bookmarkEnd w:id="30"/>
    </w:p>
    <w:p w14:paraId="4D8064C1" w14:textId="77777777" w:rsidR="00B32CE0" w:rsidRPr="00B32CE0" w:rsidRDefault="00B32CE0" w:rsidP="00B32CE0">
      <w:pPr>
        <w:pStyle w:val="Comment"/>
      </w:pPr>
      <w:r>
        <w:t xml:space="preserve">[В этом пункте необходимо сделать описание данного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>.]</w:t>
      </w:r>
    </w:p>
    <w:p w14:paraId="51A621D2" w14:textId="77777777" w:rsidR="000C6045" w:rsidRDefault="00C315DF" w:rsidP="007C0853">
      <w:pPr>
        <w:pStyle w:val="2"/>
      </w:pPr>
      <w:bookmarkStart w:id="31" w:name="_Ref534795257"/>
      <w:bookmarkStart w:id="32" w:name="_Toc211722998"/>
      <w:r>
        <w:t>Нефункциональные</w:t>
      </w:r>
      <w:r w:rsidR="0012461F">
        <w:t xml:space="preserve"> </w:t>
      </w:r>
      <w:r w:rsidR="002E3B34">
        <w:t>требования</w:t>
      </w:r>
      <w:bookmarkStart w:id="33" w:name="_Toc533580191"/>
      <w:bookmarkStart w:id="34" w:name="_Toc533580194"/>
      <w:bookmarkStart w:id="35" w:name="_Toc533580195"/>
      <w:bookmarkStart w:id="36" w:name="_Toc533580199"/>
      <w:bookmarkStart w:id="37" w:name="_Toc533580200"/>
      <w:bookmarkStart w:id="38" w:name="_Toc533580201"/>
      <w:bookmarkStart w:id="39" w:name="_Toc530305843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6D6C49BB" w14:textId="77777777" w:rsidR="0030491C" w:rsidRDefault="0030491C" w:rsidP="00EB6194">
      <w:pPr>
        <w:pStyle w:val="Comment"/>
      </w:pPr>
      <w:r>
        <w:t>[В этом пункте необходимо опис</w:t>
      </w:r>
      <w:r w:rsidR="00EB6194">
        <w:t xml:space="preserve">ать </w:t>
      </w:r>
      <w:r>
        <w:t xml:space="preserve">нефункциональные </w:t>
      </w:r>
      <w:r w:rsidR="00EB6194">
        <w:t>требования</w:t>
      </w:r>
      <w:r>
        <w:t>, такие как:</w:t>
      </w:r>
    </w:p>
    <w:p w14:paraId="6E557FF8" w14:textId="77777777" w:rsidR="0030491C" w:rsidRDefault="0030491C" w:rsidP="0030491C">
      <w:pPr>
        <w:pStyle w:val="Comment"/>
        <w:numPr>
          <w:ilvl w:val="0"/>
          <w:numId w:val="10"/>
        </w:numPr>
      </w:pPr>
      <w:r>
        <w:t>Производительность</w:t>
      </w:r>
    </w:p>
    <w:p w14:paraId="611B42CE" w14:textId="77777777" w:rsidR="00D0295B" w:rsidRPr="00D0295B" w:rsidRDefault="0030491C" w:rsidP="00D0295B">
      <w:pPr>
        <w:pStyle w:val="Comment"/>
        <w:numPr>
          <w:ilvl w:val="0"/>
          <w:numId w:val="10"/>
        </w:numPr>
        <w:rPr>
          <w:lang w:val="en-US"/>
        </w:rPr>
      </w:pPr>
      <w:r>
        <w:t>Масштабируемость</w:t>
      </w:r>
    </w:p>
    <w:p w14:paraId="6DDEC076" w14:textId="77777777" w:rsidR="00D0295B" w:rsidRPr="00D0295B" w:rsidRDefault="00D0295B" w:rsidP="0030491C">
      <w:pPr>
        <w:pStyle w:val="Comment"/>
        <w:numPr>
          <w:ilvl w:val="0"/>
          <w:numId w:val="10"/>
        </w:numPr>
      </w:pPr>
      <w:r>
        <w:t>Ограничения по используемым компонентам</w:t>
      </w:r>
    </w:p>
    <w:p w14:paraId="158A50BA" w14:textId="77777777" w:rsidR="0030491C" w:rsidRDefault="0030491C" w:rsidP="0030491C">
      <w:pPr>
        <w:pStyle w:val="Comment"/>
        <w:numPr>
          <w:ilvl w:val="0"/>
          <w:numId w:val="10"/>
        </w:numPr>
      </w:pPr>
      <w:r>
        <w:t xml:space="preserve">Необходимость миграции данных из </w:t>
      </w:r>
      <w:r>
        <w:rPr>
          <w:lang w:val="en-US"/>
        </w:rPr>
        <w:t>legacy</w:t>
      </w:r>
      <w:r w:rsidRPr="0030491C">
        <w:t xml:space="preserve"> </w:t>
      </w:r>
      <w:r>
        <w:t>систем</w:t>
      </w:r>
    </w:p>
    <w:p w14:paraId="7647ABBC" w14:textId="77777777" w:rsidR="00EB6194" w:rsidRPr="00EB6194" w:rsidRDefault="0030491C" w:rsidP="0030491C">
      <w:pPr>
        <w:pStyle w:val="Comment"/>
        <w:numPr>
          <w:ilvl w:val="0"/>
          <w:numId w:val="10"/>
        </w:numPr>
      </w:pPr>
      <w:r>
        <w:t>И т.д</w:t>
      </w:r>
      <w:r w:rsidR="00EB6194">
        <w:t>.]</w:t>
      </w:r>
    </w:p>
    <w:p w14:paraId="36944608" w14:textId="77777777" w:rsidR="000C6045" w:rsidRDefault="002E3B34" w:rsidP="007C0853">
      <w:pPr>
        <w:pStyle w:val="1"/>
      </w:pPr>
      <w:bookmarkStart w:id="40" w:name="_Ref211720636"/>
      <w:bookmarkStart w:id="41" w:name="_Toc211722999"/>
      <w:bookmarkStart w:id="42" w:name="OLE_LINK2"/>
      <w:r>
        <w:t>Обзор архитектуры</w:t>
      </w:r>
      <w:bookmarkEnd w:id="40"/>
      <w:bookmarkEnd w:id="41"/>
    </w:p>
    <w:bookmarkEnd w:id="42"/>
    <w:p w14:paraId="714F68C3" w14:textId="77777777" w:rsidR="000C6045" w:rsidRDefault="000B47D0" w:rsidP="00B536B4">
      <w:pPr>
        <w:pStyle w:val="a0"/>
      </w:pPr>
      <w:r>
        <w:t>Этот раздел описывает архитектуру системы.</w:t>
      </w:r>
      <w:bookmarkEnd w:id="39"/>
    </w:p>
    <w:p w14:paraId="0E72E21A" w14:textId="77777777" w:rsidR="00264F34" w:rsidRDefault="00EA2295" w:rsidP="00BA1188">
      <w:pPr>
        <w:pStyle w:val="3"/>
      </w:pPr>
      <w:bookmarkStart w:id="43" w:name="_Toc211723000"/>
      <w:r>
        <w:t>Компонентная модель системы</w:t>
      </w:r>
      <w:bookmarkEnd w:id="43"/>
    </w:p>
    <w:p w14:paraId="6858AA3A" w14:textId="77777777" w:rsidR="00EA2295" w:rsidRPr="00762305" w:rsidRDefault="00EA2295" w:rsidP="00EA2295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Pr="00762305">
        <w:rPr>
          <w:i/>
          <w:iCs/>
          <w:color w:val="0000FF"/>
          <w:lang w:val="en-US"/>
        </w:rPr>
        <w:t>Component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 - диаграмма компонентов системы, со связями между компонентами  и интерфейсами между ними, а также описание их взаимодействия</w:t>
      </w:r>
      <w:r w:rsidR="00A503C6" w:rsidRPr="00762305">
        <w:rPr>
          <w:i/>
          <w:iCs/>
          <w:color w:val="0000FF"/>
        </w:rPr>
        <w:t>. Для каждого компонента дается краткое описание его места и предназначения в системе</w:t>
      </w:r>
      <w:r w:rsidRPr="00762305">
        <w:rPr>
          <w:i/>
          <w:iCs/>
          <w:color w:val="0000FF"/>
        </w:rPr>
        <w:t>]</w:t>
      </w:r>
    </w:p>
    <w:p w14:paraId="2C876869" w14:textId="77777777" w:rsidR="00EA2295" w:rsidRDefault="00EA2295" w:rsidP="00EA2295">
      <w:pPr>
        <w:pStyle w:val="4"/>
      </w:pPr>
      <w:bookmarkStart w:id="44" w:name="_Toc211723001"/>
      <w:r>
        <w:t>Компонент 1</w:t>
      </w:r>
      <w:bookmarkEnd w:id="44"/>
    </w:p>
    <w:p w14:paraId="61BD48DA" w14:textId="77777777" w:rsidR="00EA2295" w:rsidRPr="00762305" w:rsidRDefault="00EA2295" w:rsidP="00EA2295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="00A503C6" w:rsidRPr="00762305">
        <w:rPr>
          <w:i/>
          <w:iCs/>
          <w:color w:val="0000FF"/>
        </w:rPr>
        <w:t xml:space="preserve">более подробное описание предназначения компонента и </w:t>
      </w:r>
      <w:r w:rsidRPr="00762305">
        <w:rPr>
          <w:i/>
          <w:iCs/>
          <w:color w:val="0000FF"/>
          <w:lang w:val="en-US"/>
        </w:rPr>
        <w:t>Package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– диаграмма пакетов, из которых состоит данный компонент</w:t>
      </w:r>
      <w:r w:rsidR="00930E62" w:rsidRPr="00762305">
        <w:rPr>
          <w:i/>
          <w:iCs/>
          <w:color w:val="0000FF"/>
        </w:rPr>
        <w:t>. Обязательно выделение на диаграмме интерфейсов пакета, служащих для связи с другими пакетами (фасад пакета)</w:t>
      </w:r>
      <w:r w:rsidR="006429EE" w:rsidRPr="00762305">
        <w:rPr>
          <w:i/>
          <w:iCs/>
          <w:color w:val="0000FF"/>
        </w:rPr>
        <w:t xml:space="preserve">, а также ключевых классов, используемых другими пакетами в </w:t>
      </w:r>
      <w:r w:rsidR="006429EE" w:rsidRPr="00762305">
        <w:rPr>
          <w:i/>
          <w:iCs/>
          <w:color w:val="0000FF"/>
          <w:lang w:val="en-US"/>
        </w:rPr>
        <w:t>use</w:t>
      </w:r>
      <w:r w:rsidR="006429EE" w:rsidRPr="00762305">
        <w:rPr>
          <w:i/>
          <w:iCs/>
          <w:color w:val="0000FF"/>
        </w:rPr>
        <w:t>-</w:t>
      </w:r>
      <w:r w:rsidR="006429EE" w:rsidRPr="00762305">
        <w:rPr>
          <w:i/>
          <w:iCs/>
          <w:color w:val="0000FF"/>
          <w:lang w:val="en-US"/>
        </w:rPr>
        <w:t>case</w:t>
      </w:r>
      <w:r w:rsidR="006429EE" w:rsidRPr="00762305">
        <w:rPr>
          <w:i/>
          <w:iCs/>
          <w:color w:val="0000FF"/>
        </w:rPr>
        <w:t xml:space="preserve"> реализациях</w:t>
      </w:r>
      <w:r w:rsidRPr="00762305">
        <w:rPr>
          <w:i/>
          <w:iCs/>
          <w:color w:val="0000FF"/>
        </w:rPr>
        <w:t>]</w:t>
      </w:r>
    </w:p>
    <w:p w14:paraId="35A0C2B1" w14:textId="77777777" w:rsidR="00EA2295" w:rsidRDefault="00EA2295" w:rsidP="00EA2295">
      <w:pPr>
        <w:pStyle w:val="4"/>
      </w:pPr>
      <w:bookmarkStart w:id="45" w:name="_Toc211723002"/>
      <w:r>
        <w:t>Компонент 2</w:t>
      </w:r>
      <w:bookmarkEnd w:id="45"/>
    </w:p>
    <w:p w14:paraId="7359BE90" w14:textId="77777777" w:rsidR="006429EE" w:rsidRPr="00762305" w:rsidRDefault="006429EE" w:rsidP="006429EE">
      <w:pPr>
        <w:pStyle w:val="a0"/>
        <w:rPr>
          <w:i/>
          <w:iCs/>
          <w:color w:val="0000FF"/>
        </w:rPr>
      </w:pPr>
      <w:bookmarkStart w:id="46" w:name="_Toc211723003"/>
      <w:r w:rsidRPr="00762305">
        <w:rPr>
          <w:i/>
          <w:iCs/>
          <w:color w:val="0000FF"/>
        </w:rPr>
        <w:t xml:space="preserve">[Здесь приводится более подробное описание предназначения компонента и </w:t>
      </w:r>
      <w:r w:rsidRPr="00762305">
        <w:rPr>
          <w:i/>
          <w:iCs/>
          <w:color w:val="0000FF"/>
          <w:lang w:val="en-US"/>
        </w:rPr>
        <w:t>Package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</w:t>
      </w:r>
      <w:r w:rsidRPr="00762305">
        <w:rPr>
          <w:i/>
          <w:iCs/>
          <w:color w:val="0000FF"/>
          <w:lang w:val="en-US"/>
        </w:rPr>
        <w:t>use</w:t>
      </w:r>
      <w:r w:rsidRPr="00762305">
        <w:rPr>
          <w:i/>
          <w:iCs/>
          <w:color w:val="0000FF"/>
        </w:rPr>
        <w:t>-</w:t>
      </w:r>
      <w:r w:rsidRPr="00762305">
        <w:rPr>
          <w:i/>
          <w:iCs/>
          <w:color w:val="0000FF"/>
          <w:lang w:val="en-US"/>
        </w:rPr>
        <w:t>case</w:t>
      </w:r>
      <w:r w:rsidRPr="00762305">
        <w:rPr>
          <w:i/>
          <w:iCs/>
          <w:color w:val="0000FF"/>
        </w:rPr>
        <w:t xml:space="preserve"> реализациях]</w:t>
      </w:r>
    </w:p>
    <w:p w14:paraId="54F09857" w14:textId="77777777" w:rsidR="00930E62" w:rsidRDefault="00930E62" w:rsidP="00930E62">
      <w:pPr>
        <w:pStyle w:val="3"/>
      </w:pPr>
      <w:r>
        <w:t>Компоненты сторонних производителей</w:t>
      </w:r>
      <w:bookmarkEnd w:id="46"/>
    </w:p>
    <w:p w14:paraId="2D112F87" w14:textId="77777777" w:rsidR="00930E62" w:rsidRPr="00762305" w:rsidRDefault="00930E62" w:rsidP="00930E62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14:paraId="0759136E" w14:textId="77777777" w:rsidR="00930E62" w:rsidRDefault="00930E62" w:rsidP="00930E62">
      <w:pPr>
        <w:pStyle w:val="3"/>
      </w:pPr>
      <w:bookmarkStart w:id="47" w:name="_Toc211723004"/>
      <w:r>
        <w:t>Схема развертывания приложения</w:t>
      </w:r>
      <w:bookmarkEnd w:id="47"/>
    </w:p>
    <w:p w14:paraId="7F4B1E13" w14:textId="77777777" w:rsidR="00BA1188" w:rsidRPr="00762305" w:rsidRDefault="00930E62" w:rsidP="00930E62">
      <w:pPr>
        <w:pStyle w:val="a0"/>
        <w:rPr>
          <w:i/>
          <w:iCs/>
          <w:color w:val="0000FF"/>
        </w:rPr>
      </w:pPr>
      <w:r w:rsidRPr="00762305">
        <w:rPr>
          <w:i/>
          <w:iCs/>
          <w:color w:val="0000FF"/>
        </w:rPr>
        <w:t xml:space="preserve">[Здесь приводится </w:t>
      </w:r>
      <w:r w:rsidRPr="00762305">
        <w:rPr>
          <w:i/>
          <w:iCs/>
          <w:color w:val="0000FF"/>
          <w:lang w:val="en-US"/>
        </w:rPr>
        <w:t>Deployment</w:t>
      </w:r>
      <w:r w:rsidRPr="00762305">
        <w:rPr>
          <w:i/>
          <w:iCs/>
          <w:color w:val="0000FF"/>
        </w:rPr>
        <w:t xml:space="preserve"> </w:t>
      </w:r>
      <w:r w:rsidRPr="00762305">
        <w:rPr>
          <w:i/>
          <w:iCs/>
          <w:color w:val="0000FF"/>
          <w:lang w:val="en-US"/>
        </w:rPr>
        <w:t>diagram</w:t>
      </w:r>
      <w:r w:rsidRPr="00762305">
        <w:rPr>
          <w:i/>
          <w:iCs/>
          <w:color w:val="0000FF"/>
        </w:rPr>
        <w:t xml:space="preserve">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 w14:paraId="7FCDCB2A" w14:textId="77777777" w:rsidR="000C6045" w:rsidRDefault="00E117D1">
      <w:pPr>
        <w:pStyle w:val="1"/>
      </w:pPr>
      <w:bookmarkStart w:id="48" w:name="_Ref535409726"/>
      <w:bookmarkStart w:id="49" w:name="_Ref535409729"/>
      <w:bookmarkStart w:id="50" w:name="_Toc211723005"/>
      <w:r>
        <w:t>Допущения и ограничения</w:t>
      </w:r>
      <w:bookmarkEnd w:id="48"/>
      <w:bookmarkEnd w:id="49"/>
      <w:bookmarkEnd w:id="50"/>
    </w:p>
    <w:p w14:paraId="14F80BA9" w14:textId="77777777" w:rsidR="000C6045" w:rsidRDefault="000C6045">
      <w:pPr>
        <w:pStyle w:val="Comment"/>
      </w:pPr>
      <w:r>
        <w:t xml:space="preserve">[Краткое описание допущений,  которые подразумевает данный </w:t>
      </w:r>
      <w:r w:rsidR="007C0853">
        <w:t>проект</w:t>
      </w:r>
      <w:r>
        <w:t>, и любых ограничений (например, по бюджету, участникам, требуемому оборудованию, срокам и т.п.), накладываемых на его выполнение.]</w:t>
      </w:r>
    </w:p>
    <w:p w14:paraId="0AE4208C" w14:textId="77777777" w:rsidR="00D0295B" w:rsidRPr="00D0295B" w:rsidRDefault="00D0295B" w:rsidP="00D0295B">
      <w:pPr>
        <w:pStyle w:val="a0"/>
        <w:rPr>
          <w:color w:val="339966"/>
        </w:rPr>
      </w:pPr>
      <w:r w:rsidRPr="00D0295B">
        <w:rPr>
          <w:color w:val="339966"/>
        </w:rPr>
        <w:t>Пример</w:t>
      </w:r>
      <w:proofErr w:type="gramStart"/>
      <w:r w:rsidRPr="00D0295B">
        <w:rPr>
          <w:color w:val="339966"/>
        </w:rPr>
        <w:t>: При</w:t>
      </w:r>
      <w:proofErr w:type="gramEnd"/>
      <w:r w:rsidRPr="00D0295B">
        <w:rPr>
          <w:color w:val="339966"/>
        </w:rPr>
        <w:t xml:space="preserve">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14:paraId="6CC15FA4" w14:textId="77777777" w:rsidR="00890544" w:rsidRPr="003F6665" w:rsidRDefault="00890544" w:rsidP="00890544">
      <w:pPr>
        <w:pStyle w:val="a0"/>
        <w:rPr>
          <w:color w:val="008000"/>
        </w:rPr>
      </w:pPr>
      <w:bookmarkStart w:id="51" w:name="_Ref535397143"/>
      <w:bookmarkStart w:id="52" w:name="_Ref535397146"/>
      <w:bookmarkStart w:id="53" w:name="_Toc530305859"/>
    </w:p>
    <w:p w14:paraId="517F0D0A" w14:textId="77777777" w:rsidR="000C6045" w:rsidRDefault="00545C19">
      <w:pPr>
        <w:pStyle w:val="1"/>
      </w:pPr>
      <w:bookmarkStart w:id="54" w:name="_Ref4498734"/>
      <w:bookmarkStart w:id="55" w:name="_Ref4498737"/>
      <w:r>
        <w:br w:type="page"/>
      </w:r>
      <w:bookmarkStart w:id="56" w:name="_Ref78059594"/>
      <w:bookmarkStart w:id="57" w:name="_Ref78059595"/>
      <w:bookmarkStart w:id="58" w:name="_Toc211723006"/>
      <w:r w:rsidR="00521625">
        <w:lastRenderedPageBreak/>
        <w:t>Известные проблемы</w:t>
      </w:r>
      <w:bookmarkEnd w:id="51"/>
      <w:bookmarkEnd w:id="52"/>
      <w:bookmarkEnd w:id="54"/>
      <w:bookmarkEnd w:id="55"/>
      <w:bookmarkEnd w:id="56"/>
      <w:bookmarkEnd w:id="57"/>
      <w:bookmarkEnd w:id="58"/>
    </w:p>
    <w:p w14:paraId="12241938" w14:textId="77777777" w:rsidR="004812D7" w:rsidRDefault="001728B3">
      <w:pPr>
        <w:pStyle w:val="a0"/>
      </w:pPr>
      <w:r>
        <w:t>Ниже прив</w:t>
      </w:r>
      <w:r w:rsidR="00545C19">
        <w:t>одятся</w:t>
      </w:r>
      <w:r>
        <w:t xml:space="preserve"> </w:t>
      </w:r>
      <w:r w:rsidR="00264F34">
        <w:t>извес</w:t>
      </w:r>
      <w:r w:rsidR="00930E62">
        <w:t>т</w:t>
      </w:r>
      <w:r w:rsidR="00264F34">
        <w:t>ные на данный момент проблемы и недоработки выработанного программного решения, а также возможные пути их устранения в последующих итерациях проекта</w:t>
      </w:r>
      <w:r>
        <w:t>.</w:t>
      </w:r>
    </w:p>
    <w:p w14:paraId="0DE831FE" w14:textId="77777777" w:rsidR="00545C19" w:rsidRPr="00264F34" w:rsidRDefault="00264F34" w:rsidP="00545C19">
      <w:pPr>
        <w:pStyle w:val="2"/>
        <w:tabs>
          <w:tab w:val="clear" w:pos="0pt"/>
          <w:tab w:val="num" w:pos="28.35pt"/>
        </w:tabs>
        <w:rPr>
          <w:color w:val="339966"/>
        </w:rPr>
      </w:pPr>
      <w:bookmarkStart w:id="59" w:name="_Toc211723007"/>
      <w:r w:rsidRPr="00264F34">
        <w:rPr>
          <w:color w:val="339966"/>
        </w:rPr>
        <w:t>Невысокая производительность приложения</w:t>
      </w:r>
      <w:bookmarkEnd w:id="59"/>
    </w:p>
    <w:tbl>
      <w:tblPr>
        <w:tblW w:w="0pt" w:type="auto"/>
        <w:tblInd w:w="34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.85pt" w:type="dxa"/>
          <w:bottom w:w="2.85pt" w:type="dxa"/>
        </w:tblCellMar>
        <w:tblLook w:firstRow="0" w:lastRow="0" w:firstColumn="0" w:lastColumn="0" w:noHBand="0" w:noVBand="0"/>
      </w:tblPr>
      <w:tblGrid>
        <w:gridCol w:w="1980"/>
        <w:gridCol w:w="7087"/>
      </w:tblGrid>
      <w:tr w:rsidR="00F85973" w:rsidRPr="002B4DA9" w14:paraId="2B61C9B2" w14:textId="77777777">
        <w:trPr>
          <w:cantSplit/>
        </w:trPr>
        <w:tc>
          <w:tcPr>
            <w:tcW w:w="99pt" w:type="dxa"/>
            <w:shd w:val="clear" w:color="auto" w:fill="E6E6E6"/>
            <w:vAlign w:val="center"/>
          </w:tcPr>
          <w:p w14:paraId="1FD29D0A" w14:textId="77777777" w:rsidR="00F85973" w:rsidRPr="002B4DA9" w:rsidRDefault="00264F34" w:rsidP="00930985">
            <w:pPr>
              <w:pStyle w:val="TableTitle"/>
            </w:pPr>
            <w:r>
              <w:t>Проблема</w:t>
            </w:r>
          </w:p>
        </w:tc>
        <w:tc>
          <w:tcPr>
            <w:tcW w:w="354.35pt" w:type="dxa"/>
            <w:vAlign w:val="center"/>
          </w:tcPr>
          <w:p w14:paraId="6DDF5236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 w:rsidR="00F85973" w:rsidRPr="002B4DA9" w14:paraId="67E23D4D" w14:textId="77777777">
        <w:trPr>
          <w:cantSplit/>
        </w:trPr>
        <w:tc>
          <w:tcPr>
            <w:tcW w:w="99pt" w:type="dxa"/>
            <w:shd w:val="clear" w:color="auto" w:fill="E6E6E6"/>
            <w:vAlign w:val="center"/>
          </w:tcPr>
          <w:p w14:paraId="618370AD" w14:textId="77777777" w:rsidR="00F85973" w:rsidRPr="002B4DA9" w:rsidRDefault="00F85973" w:rsidP="00930985">
            <w:pPr>
              <w:pStyle w:val="TableTitle"/>
            </w:pPr>
            <w:r>
              <w:t>Ранг</w:t>
            </w:r>
          </w:p>
        </w:tc>
        <w:tc>
          <w:tcPr>
            <w:tcW w:w="354.35pt" w:type="dxa"/>
            <w:vAlign w:val="center"/>
          </w:tcPr>
          <w:p w14:paraId="0A8693D6" w14:textId="77777777" w:rsidR="00F85973" w:rsidRPr="007C0853" w:rsidRDefault="00F85973" w:rsidP="00930985">
            <w:pPr>
              <w:pStyle w:val="TableText"/>
              <w:rPr>
                <w:color w:val="339966"/>
              </w:rPr>
            </w:pPr>
            <w:r w:rsidRPr="007C0853">
              <w:rPr>
                <w:color w:val="339966"/>
              </w:rPr>
              <w:t>10</w:t>
            </w:r>
            <w:r w:rsidR="00754CDF" w:rsidRPr="007C0853">
              <w:rPr>
                <w:color w:val="339966"/>
              </w:rPr>
              <w:t xml:space="preserve"> (высокий)</w:t>
            </w:r>
          </w:p>
        </w:tc>
      </w:tr>
      <w:tr w:rsidR="00F85973" w:rsidRPr="00754CDF" w14:paraId="12434701" w14:textId="77777777">
        <w:trPr>
          <w:cantSplit/>
        </w:trPr>
        <w:tc>
          <w:tcPr>
            <w:tcW w:w="99pt" w:type="dxa"/>
            <w:shd w:val="clear" w:color="auto" w:fill="E6E6E6"/>
            <w:vAlign w:val="center"/>
          </w:tcPr>
          <w:p w14:paraId="6D569487" w14:textId="77777777" w:rsidR="00F85973" w:rsidRPr="002B4DA9" w:rsidRDefault="00F85973" w:rsidP="00930985">
            <w:pPr>
              <w:pStyle w:val="TableTitle"/>
            </w:pPr>
            <w:r>
              <w:t>Влияние на проект</w:t>
            </w:r>
          </w:p>
        </w:tc>
        <w:tc>
          <w:tcPr>
            <w:tcW w:w="354.35pt" w:type="dxa"/>
            <w:vAlign w:val="center"/>
          </w:tcPr>
          <w:p w14:paraId="2D8CEBEA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>Невозможность использования системы при числе пользователей более 10000</w:t>
            </w:r>
            <w:r w:rsidR="00161D3A" w:rsidRPr="007C0853">
              <w:rPr>
                <w:color w:val="339966"/>
              </w:rPr>
              <w:t>.</w:t>
            </w:r>
          </w:p>
        </w:tc>
      </w:tr>
      <w:tr w:rsidR="00F85973" w:rsidRPr="00161D3A" w14:paraId="4FB64D22" w14:textId="77777777">
        <w:trPr>
          <w:cantSplit/>
        </w:trPr>
        <w:tc>
          <w:tcPr>
            <w:tcW w:w="99pt" w:type="dxa"/>
            <w:shd w:val="clear" w:color="auto" w:fill="E6E6E6"/>
            <w:vAlign w:val="center"/>
          </w:tcPr>
          <w:p w14:paraId="3A07A06B" w14:textId="77777777" w:rsidR="00F85973" w:rsidRPr="002B4DA9" w:rsidRDefault="00264F34" w:rsidP="00930985">
            <w:pPr>
              <w:pStyle w:val="TableTitle"/>
            </w:pPr>
            <w:r>
              <w:t>Пути решения</w:t>
            </w:r>
          </w:p>
        </w:tc>
        <w:tc>
          <w:tcPr>
            <w:tcW w:w="354.35pt" w:type="dxa"/>
            <w:vAlign w:val="center"/>
          </w:tcPr>
          <w:p w14:paraId="51A20568" w14:textId="77777777" w:rsidR="00F85973" w:rsidRPr="007C0853" w:rsidRDefault="00264F34" w:rsidP="00930985">
            <w:pPr>
              <w:pStyle w:val="TableText"/>
              <w:rPr>
                <w:color w:val="339966"/>
              </w:rPr>
            </w:pPr>
            <w:r>
              <w:rPr>
                <w:color w:val="339966"/>
              </w:rPr>
              <w:t xml:space="preserve">Кластеризация веб-сервера и сервера базы данных, а также применение </w:t>
            </w:r>
            <w:r>
              <w:rPr>
                <w:color w:val="339966"/>
                <w:lang w:val="en-US"/>
              </w:rPr>
              <w:t>load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  <w:lang w:val="en-US"/>
              </w:rPr>
              <w:t>balancer</w:t>
            </w:r>
            <w:r w:rsidRPr="00264F34">
              <w:rPr>
                <w:color w:val="339966"/>
              </w:rPr>
              <w:t xml:space="preserve"> </w:t>
            </w:r>
            <w:r>
              <w:rPr>
                <w:color w:val="339966"/>
              </w:rPr>
              <w:t>в точке маршрутизации запроса к веб-серверу.</w:t>
            </w:r>
          </w:p>
        </w:tc>
      </w:tr>
    </w:tbl>
    <w:p w14:paraId="1FB9EFD7" w14:textId="77777777" w:rsidR="00F85973" w:rsidRPr="00754CDF" w:rsidRDefault="00F85973" w:rsidP="00F85973">
      <w:pPr>
        <w:pStyle w:val="a0"/>
      </w:pPr>
    </w:p>
    <w:bookmarkEnd w:id="53"/>
    <w:p w14:paraId="3B32C074" w14:textId="77777777" w:rsidR="000C6045" w:rsidRDefault="00B536B4">
      <w:pPr>
        <w:pStyle w:val="a5"/>
      </w:pPr>
      <w:r w:rsidRPr="00754CDF">
        <w:br w:type="page"/>
      </w:r>
      <w:r w:rsidR="00625735">
        <w:lastRenderedPageBreak/>
        <w:t>Лист регистрации изменений</w:t>
      </w:r>
    </w:p>
    <w:tbl>
      <w:tblPr>
        <w:tblW w:w="481.95pt" w:type="dxa"/>
        <w:tblInd w:w="2.8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.85pt" w:type="dxa"/>
          <w:start w:w="2.85pt" w:type="dxa"/>
          <w:bottom w:w="2.85pt" w:type="dxa"/>
          <w:end w:w="2.85pt" w:type="dxa"/>
        </w:tblCellMar>
        <w:tblLook w:firstRow="1" w:lastRow="1" w:firstColumn="1" w:lastColumn="1" w:noHBand="0" w:noVBand="0"/>
      </w:tblPr>
      <w:tblGrid>
        <w:gridCol w:w="1276"/>
        <w:gridCol w:w="992"/>
        <w:gridCol w:w="5387"/>
        <w:gridCol w:w="1984"/>
      </w:tblGrid>
      <w:tr w:rsidR="000C6045" w14:paraId="5F8E599B" w14:textId="77777777">
        <w:trPr>
          <w:cantSplit/>
        </w:trPr>
        <w:tc>
          <w:tcPr>
            <w:tcW w:w="63.80pt" w:type="dxa"/>
            <w:shd w:val="clear" w:color="auto" w:fill="E6E6E6"/>
            <w:vAlign w:val="center"/>
          </w:tcPr>
          <w:p w14:paraId="250E0892" w14:textId="77777777"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49.60pt" w:type="dxa"/>
            <w:shd w:val="clear" w:color="auto" w:fill="E6E6E6"/>
            <w:vAlign w:val="center"/>
          </w:tcPr>
          <w:p w14:paraId="266B8821" w14:textId="77777777"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269.35pt" w:type="dxa"/>
            <w:shd w:val="clear" w:color="auto" w:fill="E6E6E6"/>
            <w:vAlign w:val="center"/>
          </w:tcPr>
          <w:p w14:paraId="06523195" w14:textId="77777777"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99.20pt" w:type="dxa"/>
            <w:shd w:val="clear" w:color="auto" w:fill="E6E6E6"/>
            <w:vAlign w:val="center"/>
          </w:tcPr>
          <w:p w14:paraId="1A44E192" w14:textId="77777777"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:rsidRPr="00B623A6" w14:paraId="3D1CFFFF" w14:textId="77777777">
        <w:trPr>
          <w:cantSplit/>
        </w:trPr>
        <w:tc>
          <w:tcPr>
            <w:tcW w:w="63.80pt" w:type="dxa"/>
            <w:vAlign w:val="center"/>
          </w:tcPr>
          <w:p w14:paraId="731078A8" w14:textId="77777777" w:rsidR="000C6045" w:rsidRPr="00B623A6" w:rsidRDefault="000C6045">
            <w:pPr>
              <w:pStyle w:val="TableText"/>
            </w:pPr>
          </w:p>
        </w:tc>
        <w:tc>
          <w:tcPr>
            <w:tcW w:w="49.60pt" w:type="dxa"/>
            <w:vAlign w:val="center"/>
          </w:tcPr>
          <w:p w14:paraId="59F1ADB4" w14:textId="77777777" w:rsidR="000C6045" w:rsidRPr="00B623A6" w:rsidRDefault="000C6045">
            <w:pPr>
              <w:pStyle w:val="TableText"/>
              <w:jc w:val="center"/>
            </w:pPr>
          </w:p>
        </w:tc>
        <w:tc>
          <w:tcPr>
            <w:tcW w:w="269.35pt" w:type="dxa"/>
            <w:vAlign w:val="center"/>
          </w:tcPr>
          <w:p w14:paraId="27A1C927" w14:textId="77777777" w:rsidR="000C6045" w:rsidRPr="00B623A6" w:rsidRDefault="000C6045">
            <w:pPr>
              <w:pStyle w:val="TableText"/>
            </w:pPr>
          </w:p>
        </w:tc>
        <w:tc>
          <w:tcPr>
            <w:tcW w:w="99.20pt" w:type="dxa"/>
            <w:vAlign w:val="center"/>
          </w:tcPr>
          <w:p w14:paraId="04AEB331" w14:textId="77777777" w:rsidR="000C6045" w:rsidRPr="00B623A6" w:rsidRDefault="000C6045">
            <w:pPr>
              <w:pStyle w:val="TableText"/>
              <w:jc w:val="center"/>
            </w:pPr>
          </w:p>
        </w:tc>
      </w:tr>
      <w:tr w:rsidR="004973D8" w:rsidRPr="00B623A6" w14:paraId="3C7C3FA4" w14:textId="77777777">
        <w:trPr>
          <w:cantSplit/>
        </w:trPr>
        <w:tc>
          <w:tcPr>
            <w:tcW w:w="63.80pt" w:type="dxa"/>
            <w:vAlign w:val="center"/>
          </w:tcPr>
          <w:p w14:paraId="1C959F06" w14:textId="77777777" w:rsidR="004973D8" w:rsidRPr="004973D8" w:rsidRDefault="004973D8">
            <w:pPr>
              <w:pStyle w:val="TableText"/>
            </w:pPr>
          </w:p>
        </w:tc>
        <w:tc>
          <w:tcPr>
            <w:tcW w:w="49.60pt" w:type="dxa"/>
            <w:vAlign w:val="center"/>
          </w:tcPr>
          <w:p w14:paraId="3302644D" w14:textId="77777777" w:rsidR="004973D8" w:rsidRDefault="004973D8">
            <w:pPr>
              <w:pStyle w:val="TableText"/>
              <w:jc w:val="center"/>
            </w:pPr>
          </w:p>
        </w:tc>
        <w:tc>
          <w:tcPr>
            <w:tcW w:w="269.35pt" w:type="dxa"/>
            <w:vAlign w:val="center"/>
          </w:tcPr>
          <w:p w14:paraId="7DCE9D82" w14:textId="77777777" w:rsidR="004973D8" w:rsidRDefault="004973D8">
            <w:pPr>
              <w:pStyle w:val="TableText"/>
            </w:pPr>
          </w:p>
        </w:tc>
        <w:tc>
          <w:tcPr>
            <w:tcW w:w="99.20pt" w:type="dxa"/>
            <w:vAlign w:val="center"/>
          </w:tcPr>
          <w:p w14:paraId="7A7D85A0" w14:textId="77777777" w:rsidR="004973D8" w:rsidRPr="00B623A6" w:rsidRDefault="004973D8" w:rsidP="004973D8">
            <w:pPr>
              <w:pStyle w:val="TableText"/>
              <w:jc w:val="center"/>
            </w:pPr>
          </w:p>
        </w:tc>
      </w:tr>
      <w:tr w:rsidR="006B217C" w:rsidRPr="006B217C" w14:paraId="132773BD" w14:textId="77777777">
        <w:trPr>
          <w:cantSplit/>
        </w:trPr>
        <w:tc>
          <w:tcPr>
            <w:tcW w:w="63.80pt" w:type="dxa"/>
            <w:vAlign w:val="center"/>
          </w:tcPr>
          <w:p w14:paraId="05A23B71" w14:textId="77777777" w:rsidR="006B217C" w:rsidRPr="006B217C" w:rsidRDefault="006B217C">
            <w:pPr>
              <w:pStyle w:val="TableText"/>
            </w:pPr>
          </w:p>
        </w:tc>
        <w:tc>
          <w:tcPr>
            <w:tcW w:w="49.60pt" w:type="dxa"/>
            <w:vAlign w:val="center"/>
          </w:tcPr>
          <w:p w14:paraId="3BCF0EC1" w14:textId="77777777" w:rsidR="006B217C" w:rsidRDefault="006B217C">
            <w:pPr>
              <w:pStyle w:val="TableText"/>
              <w:jc w:val="center"/>
            </w:pPr>
          </w:p>
        </w:tc>
        <w:tc>
          <w:tcPr>
            <w:tcW w:w="269.35pt" w:type="dxa"/>
            <w:vAlign w:val="center"/>
          </w:tcPr>
          <w:p w14:paraId="1175DE81" w14:textId="77777777" w:rsidR="006B217C" w:rsidRPr="006B217C" w:rsidRDefault="006B217C">
            <w:pPr>
              <w:pStyle w:val="TableText"/>
              <w:rPr>
                <w:lang w:val="en-US"/>
              </w:rPr>
            </w:pPr>
          </w:p>
        </w:tc>
        <w:tc>
          <w:tcPr>
            <w:tcW w:w="99.20pt" w:type="dxa"/>
            <w:vAlign w:val="center"/>
          </w:tcPr>
          <w:p w14:paraId="71E5ACEA" w14:textId="77777777" w:rsidR="006B217C" w:rsidRPr="00B623A6" w:rsidRDefault="006B217C" w:rsidP="006B217C">
            <w:pPr>
              <w:pStyle w:val="TableText"/>
              <w:jc w:val="center"/>
            </w:pPr>
          </w:p>
        </w:tc>
      </w:tr>
      <w:tr w:rsidR="00613106" w:rsidRPr="006B217C" w14:paraId="10BE26F6" w14:textId="77777777">
        <w:trPr>
          <w:cantSplit/>
        </w:trPr>
        <w:tc>
          <w:tcPr>
            <w:tcW w:w="63.80pt" w:type="dxa"/>
            <w:vAlign w:val="center"/>
          </w:tcPr>
          <w:p w14:paraId="6B8FCE55" w14:textId="77777777" w:rsidR="00613106" w:rsidRPr="00786FEB" w:rsidRDefault="00613106" w:rsidP="00613106">
            <w:pPr>
              <w:pStyle w:val="TableText"/>
            </w:pPr>
          </w:p>
        </w:tc>
        <w:tc>
          <w:tcPr>
            <w:tcW w:w="49.60pt" w:type="dxa"/>
            <w:vAlign w:val="center"/>
          </w:tcPr>
          <w:p w14:paraId="06EB8752" w14:textId="77777777" w:rsidR="00613106" w:rsidRDefault="00613106" w:rsidP="00613106">
            <w:pPr>
              <w:pStyle w:val="TableText"/>
              <w:jc w:val="center"/>
            </w:pPr>
          </w:p>
        </w:tc>
        <w:tc>
          <w:tcPr>
            <w:tcW w:w="269.35pt" w:type="dxa"/>
            <w:vAlign w:val="center"/>
          </w:tcPr>
          <w:p w14:paraId="14B312C2" w14:textId="77777777" w:rsidR="00613106" w:rsidRPr="0013205B" w:rsidRDefault="00613106" w:rsidP="00613106">
            <w:pPr>
              <w:pStyle w:val="TableText"/>
            </w:pPr>
          </w:p>
        </w:tc>
        <w:tc>
          <w:tcPr>
            <w:tcW w:w="99.20pt" w:type="dxa"/>
            <w:vAlign w:val="center"/>
          </w:tcPr>
          <w:p w14:paraId="34E35845" w14:textId="77777777" w:rsidR="00613106" w:rsidRPr="00613106" w:rsidRDefault="00613106" w:rsidP="00613106">
            <w:pPr>
              <w:pStyle w:val="TableText"/>
              <w:jc w:val="center"/>
              <w:rPr>
                <w:lang w:val="en-US"/>
              </w:rPr>
            </w:pPr>
          </w:p>
        </w:tc>
      </w:tr>
      <w:tr w:rsidR="0027341B" w:rsidRPr="006B217C" w14:paraId="5EBF684B" w14:textId="77777777">
        <w:trPr>
          <w:cantSplit/>
        </w:trPr>
        <w:tc>
          <w:tcPr>
            <w:tcW w:w="63.80pt" w:type="dxa"/>
            <w:vAlign w:val="center"/>
          </w:tcPr>
          <w:p w14:paraId="69E96150" w14:textId="77777777" w:rsidR="0027341B" w:rsidRPr="007704FE" w:rsidRDefault="0027341B">
            <w:pPr>
              <w:pStyle w:val="TableText"/>
            </w:pPr>
          </w:p>
        </w:tc>
        <w:tc>
          <w:tcPr>
            <w:tcW w:w="49.60pt" w:type="dxa"/>
            <w:vAlign w:val="center"/>
          </w:tcPr>
          <w:p w14:paraId="394731E0" w14:textId="77777777" w:rsidR="0027341B" w:rsidRPr="007704FE" w:rsidRDefault="0027341B">
            <w:pPr>
              <w:pStyle w:val="TableText"/>
              <w:jc w:val="center"/>
            </w:pPr>
          </w:p>
        </w:tc>
        <w:tc>
          <w:tcPr>
            <w:tcW w:w="269.35pt" w:type="dxa"/>
            <w:vAlign w:val="center"/>
          </w:tcPr>
          <w:p w14:paraId="7B5122DB" w14:textId="77777777" w:rsidR="0027341B" w:rsidRPr="007704FE" w:rsidRDefault="0027341B">
            <w:pPr>
              <w:pStyle w:val="TableText"/>
            </w:pPr>
          </w:p>
        </w:tc>
        <w:tc>
          <w:tcPr>
            <w:tcW w:w="99.20pt" w:type="dxa"/>
            <w:vAlign w:val="center"/>
          </w:tcPr>
          <w:p w14:paraId="72B32C82" w14:textId="77777777" w:rsidR="0027341B" w:rsidRPr="006B217C" w:rsidRDefault="0027341B">
            <w:pPr>
              <w:pStyle w:val="TableText"/>
              <w:jc w:val="center"/>
              <w:rPr>
                <w:lang w:val="en-US"/>
              </w:rPr>
            </w:pPr>
          </w:p>
        </w:tc>
      </w:tr>
    </w:tbl>
    <w:p w14:paraId="7010E2D4" w14:textId="77777777" w:rsidR="000C6045" w:rsidRPr="006B217C" w:rsidRDefault="000C6045">
      <w:pPr>
        <w:pStyle w:val="a0"/>
        <w:rPr>
          <w:lang w:val="en-US"/>
        </w:rPr>
      </w:pPr>
    </w:p>
    <w:p w14:paraId="52DADA32" w14:textId="77777777" w:rsidR="000C6045" w:rsidRDefault="000C6045">
      <w:pPr>
        <w:pStyle w:val="Comment"/>
      </w:pPr>
      <w:r>
        <w:t>[В качестве описания версии можно указывать какие изменения/дополнения были сделаны в этой версии по отношению к предыдущей.]</w:t>
      </w:r>
    </w:p>
    <w:p w14:paraId="30F1A1AF" w14:textId="77777777" w:rsidR="000C6045" w:rsidRDefault="00625735">
      <w:pPr>
        <w:pStyle w:val="a5"/>
      </w:pPr>
      <w:r>
        <w:t>Лист регистрации проверок</w:t>
      </w:r>
    </w:p>
    <w:tbl>
      <w:tblPr>
        <w:tblW w:w="481.95pt" w:type="dxa"/>
        <w:tblInd w:w="2.8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.85pt" w:type="dxa"/>
          <w:start w:w="2.85pt" w:type="dxa"/>
          <w:bottom w:w="2.85pt" w:type="dxa"/>
          <w:end w:w="2.85pt" w:type="dxa"/>
        </w:tblCellMar>
        <w:tblLook w:firstRow="1" w:lastRow="1" w:firstColumn="1" w:lastColumn="1" w:noHBand="0" w:noVBand="0"/>
      </w:tblPr>
      <w:tblGrid>
        <w:gridCol w:w="1276"/>
        <w:gridCol w:w="992"/>
        <w:gridCol w:w="5245"/>
        <w:gridCol w:w="2126"/>
      </w:tblGrid>
      <w:tr w:rsidR="000C6045" w14:paraId="7A3A0A5D" w14:textId="77777777">
        <w:trPr>
          <w:cantSplit/>
        </w:trPr>
        <w:tc>
          <w:tcPr>
            <w:tcW w:w="63.80pt" w:type="dxa"/>
            <w:shd w:val="clear" w:color="auto" w:fill="E6E6E6"/>
            <w:vAlign w:val="center"/>
          </w:tcPr>
          <w:p w14:paraId="40D4712B" w14:textId="77777777" w:rsidR="000C6045" w:rsidRPr="00625735" w:rsidRDefault="00625735">
            <w:pPr>
              <w:pStyle w:val="TableTitle"/>
            </w:pPr>
            <w:r>
              <w:t>Дата</w:t>
            </w:r>
          </w:p>
        </w:tc>
        <w:tc>
          <w:tcPr>
            <w:tcW w:w="49.60pt" w:type="dxa"/>
            <w:shd w:val="clear" w:color="auto" w:fill="E6E6E6"/>
            <w:vAlign w:val="center"/>
          </w:tcPr>
          <w:p w14:paraId="31065A1C" w14:textId="77777777" w:rsidR="000C6045" w:rsidRPr="00625735" w:rsidRDefault="00625735">
            <w:pPr>
              <w:pStyle w:val="TableTitle"/>
            </w:pPr>
            <w:r>
              <w:t>Версия</w:t>
            </w:r>
          </w:p>
        </w:tc>
        <w:tc>
          <w:tcPr>
            <w:tcW w:w="262.25pt" w:type="dxa"/>
            <w:shd w:val="clear" w:color="auto" w:fill="E6E6E6"/>
            <w:vAlign w:val="center"/>
          </w:tcPr>
          <w:p w14:paraId="5BBBB5B1" w14:textId="77777777" w:rsidR="000C6045" w:rsidRPr="00625735" w:rsidRDefault="00625735">
            <w:pPr>
              <w:pStyle w:val="TableTitle"/>
            </w:pPr>
            <w:r>
              <w:t>Описание</w:t>
            </w:r>
          </w:p>
        </w:tc>
        <w:tc>
          <w:tcPr>
            <w:tcW w:w="106.30pt" w:type="dxa"/>
            <w:shd w:val="clear" w:color="auto" w:fill="E6E6E6"/>
            <w:vAlign w:val="center"/>
          </w:tcPr>
          <w:p w14:paraId="4B36391E" w14:textId="77777777" w:rsidR="000C6045" w:rsidRPr="00625735" w:rsidRDefault="00625735">
            <w:pPr>
              <w:pStyle w:val="TableTitle"/>
            </w:pPr>
            <w:r>
              <w:t>Автор</w:t>
            </w:r>
          </w:p>
        </w:tc>
      </w:tr>
      <w:tr w:rsidR="000C6045" w14:paraId="43FA0664" w14:textId="77777777">
        <w:trPr>
          <w:cantSplit/>
        </w:trPr>
        <w:tc>
          <w:tcPr>
            <w:tcW w:w="63.80pt" w:type="dxa"/>
            <w:vAlign w:val="center"/>
          </w:tcPr>
          <w:p w14:paraId="1FAC8327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49.60pt" w:type="dxa"/>
            <w:vAlign w:val="center"/>
          </w:tcPr>
          <w:p w14:paraId="38304244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262.25pt" w:type="dxa"/>
            <w:vAlign w:val="center"/>
          </w:tcPr>
          <w:p w14:paraId="2E6AEF0A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106.30pt" w:type="dxa"/>
            <w:vAlign w:val="center"/>
          </w:tcPr>
          <w:p w14:paraId="57611F49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110B94E1" w14:textId="77777777">
        <w:trPr>
          <w:cantSplit/>
        </w:trPr>
        <w:tc>
          <w:tcPr>
            <w:tcW w:w="63.80pt" w:type="dxa"/>
            <w:vAlign w:val="center"/>
          </w:tcPr>
          <w:p w14:paraId="69D4001E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49.60pt" w:type="dxa"/>
            <w:vAlign w:val="center"/>
          </w:tcPr>
          <w:p w14:paraId="05157E48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262.25pt" w:type="dxa"/>
            <w:vAlign w:val="center"/>
          </w:tcPr>
          <w:p w14:paraId="249A3B8B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106.30pt" w:type="dxa"/>
            <w:vAlign w:val="center"/>
          </w:tcPr>
          <w:p w14:paraId="4BEAFD7D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0DD9C401" w14:textId="77777777">
        <w:trPr>
          <w:cantSplit/>
        </w:trPr>
        <w:tc>
          <w:tcPr>
            <w:tcW w:w="63.80pt" w:type="dxa"/>
            <w:vAlign w:val="center"/>
          </w:tcPr>
          <w:p w14:paraId="045B47DF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49.60pt" w:type="dxa"/>
            <w:vAlign w:val="center"/>
          </w:tcPr>
          <w:p w14:paraId="3CE0D81B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262.25pt" w:type="dxa"/>
            <w:vAlign w:val="center"/>
          </w:tcPr>
          <w:p w14:paraId="18CF5017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106.30pt" w:type="dxa"/>
            <w:vAlign w:val="center"/>
          </w:tcPr>
          <w:p w14:paraId="64403262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1450A6BA" w14:textId="77777777">
        <w:trPr>
          <w:cantSplit/>
        </w:trPr>
        <w:tc>
          <w:tcPr>
            <w:tcW w:w="63.80pt" w:type="dxa"/>
            <w:vAlign w:val="center"/>
          </w:tcPr>
          <w:p w14:paraId="76410B23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49.60pt" w:type="dxa"/>
            <w:vAlign w:val="center"/>
          </w:tcPr>
          <w:p w14:paraId="3855476F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262.25pt" w:type="dxa"/>
            <w:vAlign w:val="center"/>
          </w:tcPr>
          <w:p w14:paraId="3AA241C5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106.30pt" w:type="dxa"/>
            <w:vAlign w:val="center"/>
          </w:tcPr>
          <w:p w14:paraId="7DC1F13D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  <w:tr w:rsidR="000C6045" w14:paraId="766E2EE7" w14:textId="77777777">
        <w:trPr>
          <w:cantSplit/>
        </w:trPr>
        <w:tc>
          <w:tcPr>
            <w:tcW w:w="63.80pt" w:type="dxa"/>
            <w:vAlign w:val="center"/>
          </w:tcPr>
          <w:p w14:paraId="7518E0E5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49.60pt" w:type="dxa"/>
            <w:vAlign w:val="center"/>
          </w:tcPr>
          <w:p w14:paraId="56789B4A" w14:textId="77777777" w:rsidR="000C6045" w:rsidRDefault="000C6045">
            <w:pPr>
              <w:pStyle w:val="TableText"/>
              <w:jc w:val="center"/>
              <w:rPr>
                <w:lang w:val="en-US"/>
              </w:rPr>
            </w:pPr>
          </w:p>
        </w:tc>
        <w:tc>
          <w:tcPr>
            <w:tcW w:w="262.25pt" w:type="dxa"/>
            <w:vAlign w:val="center"/>
          </w:tcPr>
          <w:p w14:paraId="6BEA4783" w14:textId="77777777" w:rsidR="000C6045" w:rsidRDefault="000C6045">
            <w:pPr>
              <w:pStyle w:val="TableText"/>
              <w:rPr>
                <w:lang w:val="en-US"/>
              </w:rPr>
            </w:pPr>
          </w:p>
        </w:tc>
        <w:tc>
          <w:tcPr>
            <w:tcW w:w="106.30pt" w:type="dxa"/>
            <w:vAlign w:val="center"/>
          </w:tcPr>
          <w:p w14:paraId="15C6606F" w14:textId="77777777" w:rsidR="000C6045" w:rsidRDefault="000C6045">
            <w:pPr>
              <w:pStyle w:val="TableText"/>
              <w:rPr>
                <w:lang w:val="en-US"/>
              </w:rPr>
            </w:pPr>
          </w:p>
        </w:tc>
      </w:tr>
    </w:tbl>
    <w:p w14:paraId="7C0A570A" w14:textId="77777777" w:rsidR="000C6045" w:rsidRDefault="000C6045">
      <w:pPr>
        <w:pStyle w:val="a0"/>
      </w:pPr>
    </w:p>
    <w:p w14:paraId="33BA160A" w14:textId="77777777" w:rsidR="000C6045" w:rsidRDefault="000C6045">
      <w:pPr>
        <w:pStyle w:val="Comment"/>
      </w:pPr>
      <w:r>
        <w:t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 w:rsidR="000C6045" w:rsidSect="00634564">
      <w:headerReference w:type="default" r:id="rId9"/>
      <w:footerReference w:type="default" r:id="rId10"/>
      <w:pgSz w:w="595.35pt" w:h="842pt" w:code="9"/>
      <w:pgMar w:top="56.70pt" w:right="42.55pt" w:bottom="56.70pt" w:left="70.90pt" w:header="28.35pt" w:footer="7.10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67D3EC3" w14:textId="77777777" w:rsidR="00D67576" w:rsidRDefault="00D67576">
      <w:r>
        <w:separator/>
      </w:r>
    </w:p>
  </w:endnote>
  <w:endnote w:type="continuationSeparator" w:id="0">
    <w:p w14:paraId="12692B42" w14:textId="77777777" w:rsidR="00D67576" w:rsidRDefault="00D6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characterSet="windows-1251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A677527" w14:textId="77777777" w:rsidR="006429EE" w:rsidRDefault="006429EE">
    <w:pPr>
      <w:pStyle w:val="a9"/>
      <w:jc w:val="end"/>
    </w:pP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PAGE </w:instrText>
    </w:r>
    <w:r>
      <w:rPr>
        <w:rStyle w:val="ab"/>
        <w:lang w:eastAsia="en-US"/>
      </w:rPr>
      <w:fldChar w:fldCharType="separate"/>
    </w:r>
    <w:r w:rsidR="00994F1D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 xml:space="preserve"> (</w:t>
    </w:r>
    <w:r>
      <w:rPr>
        <w:rStyle w:val="ab"/>
        <w:lang w:eastAsia="en-US"/>
      </w:rPr>
      <w:fldChar w:fldCharType="begin"/>
    </w:r>
    <w:r>
      <w:rPr>
        <w:rStyle w:val="ab"/>
        <w:lang w:eastAsia="en-US"/>
      </w:rPr>
      <w:instrText xml:space="preserve"> NUMPAGES  \* MERGEFORMAT </w:instrText>
    </w:r>
    <w:r>
      <w:rPr>
        <w:rStyle w:val="ab"/>
        <w:lang w:eastAsia="en-US"/>
      </w:rPr>
      <w:fldChar w:fldCharType="separate"/>
    </w:r>
    <w:r w:rsidR="00994F1D">
      <w:rPr>
        <w:rStyle w:val="ab"/>
        <w:noProof/>
        <w:lang w:eastAsia="en-US"/>
      </w:rPr>
      <w:t>7</w:t>
    </w:r>
    <w:r>
      <w:rPr>
        <w:rStyle w:val="ab"/>
        <w:lang w:eastAsia="en-US"/>
      </w:rPr>
      <w:fldChar w:fldCharType="end"/>
    </w:r>
    <w:r>
      <w:rPr>
        <w:rStyle w:val="ab"/>
        <w:lang w:eastAsia="en-US"/>
      </w:rPr>
      <w:t>)</w:t>
    </w:r>
  </w:p>
  <w:p w14:paraId="4E064271" w14:textId="77777777" w:rsidR="006429EE" w:rsidRDefault="006429EE"/>
  <w:p w14:paraId="612FCAC1" w14:textId="77777777" w:rsidR="006429EE" w:rsidRDefault="006429EE"/>
  <w:p w14:paraId="018248ED" w14:textId="77777777" w:rsidR="006429EE" w:rsidRDefault="006429EE"/>
  <w:p w14:paraId="7E345468" w14:textId="77777777" w:rsidR="006429EE" w:rsidRDefault="006429EE"/>
  <w:p w14:paraId="38970F58" w14:textId="77777777" w:rsidR="006429EE" w:rsidRDefault="006429EE"/>
  <w:p w14:paraId="16348833" w14:textId="77777777" w:rsidR="006429EE" w:rsidRDefault="006429EE"/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2FB5635" w14:textId="77777777" w:rsidR="00D67576" w:rsidRDefault="00D67576">
      <w:r>
        <w:separator/>
      </w:r>
    </w:p>
  </w:footnote>
  <w:footnote w:type="continuationSeparator" w:id="0">
    <w:p w14:paraId="0A019389" w14:textId="77777777" w:rsidR="00D67576" w:rsidRDefault="00D67576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8EF2553" w14:textId="77777777" w:rsidR="006429EE" w:rsidRDefault="006429EE" w:rsidP="00B536B4">
    <w:pPr>
      <w:jc w:val="end"/>
      <w:rPr>
        <w:rFonts w:ascii="Arial" w:hAnsi="Arial" w:cs="Arial"/>
        <w:b/>
        <w:bCs/>
        <w:sz w:val="36"/>
        <w:szCs w:val="36"/>
      </w:rPr>
    </w:pPr>
  </w:p>
  <w:p w14:paraId="1977C256" w14:textId="77777777"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Новосибирский Государственный Университет</w:t>
    </w:r>
  </w:p>
  <w:p w14:paraId="22672746" w14:textId="77777777" w:rsidR="006429EE" w:rsidRPr="00157080" w:rsidRDefault="006429EE" w:rsidP="00157080">
    <w:pPr>
      <w:jc w:val="center"/>
      <w:rPr>
        <w:rFonts w:ascii="Arial" w:hAnsi="Arial" w:cs="Arial"/>
        <w:sz w:val="28"/>
        <w:szCs w:val="28"/>
      </w:rPr>
    </w:pPr>
    <w:r w:rsidRPr="00157080"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tbl>
    <w:tblPr>
      <w:tblW w:w="100.0%" w:type="pct"/>
      <w:tblBorders>
        <w:bottom w:val="single" w:sz="6" w:space="0" w:color="auto"/>
      </w:tblBorders>
      <w:tblLayout w:type="fixed"/>
      <w:tblCellMar>
        <w:start w:w="0pt" w:type="dxa"/>
        <w:end w:w="0pt" w:type="dxa"/>
      </w:tblCellMar>
      <w:tblLook w:firstRow="1" w:lastRow="1" w:firstColumn="1" w:lastColumn="1" w:noHBand="0" w:noVBand="0"/>
    </w:tblPr>
    <w:tblGrid>
      <w:gridCol w:w="2269"/>
      <w:gridCol w:w="7369"/>
    </w:tblGrid>
    <w:tr w:rsidR="006429EE" w14:paraId="2C5036FC" w14:textId="77777777">
      <w:trPr>
        <w:cantSplit/>
        <w:trHeight w:hRule="exact" w:val="227"/>
      </w:trPr>
      <w:tc>
        <w:tcPr>
          <w:tcW w:w="23.54%" w:type="pct"/>
          <w:vMerge w:val="restart"/>
          <w:vAlign w:val="center"/>
        </w:tcPr>
        <w:p w14:paraId="2A2B066F" w14:textId="77777777" w:rsidR="006429EE" w:rsidRPr="00157080" w:rsidRDefault="006429EE" w:rsidP="007704FE">
          <w:pPr>
            <w:pStyle w:val="a7"/>
          </w:pPr>
          <w:fldSimple w:instr=" DOCPROPERTY  Company  \* MERGEFORMAT ">
            <w:r w:rsidR="00994F1D">
              <w:t>ФИТ НГУ</w:t>
            </w:r>
          </w:fldSimple>
          <w:r>
            <w:t xml:space="preserve">, </w:t>
          </w:r>
          <w:r>
            <w:fldChar w:fldCharType="begin"/>
          </w:r>
          <w:r>
            <w:instrText xml:space="preserve"> DATE  \@ "yyyy" </w:instrText>
          </w:r>
          <w:r>
            <w:fldChar w:fldCharType="separate"/>
          </w:r>
          <w:r w:rsidR="00CF6C33">
            <w:rPr>
              <w:noProof/>
            </w:rPr>
            <w:t>2022</w:t>
          </w:r>
          <w:r>
            <w:fldChar w:fldCharType="end"/>
          </w:r>
          <w:r>
            <w:br/>
            <w:t>Курс ООАД</w:t>
          </w:r>
        </w:p>
      </w:tc>
      <w:tc>
        <w:tcPr>
          <w:tcW w:w="76.46%" w:type="pct"/>
          <w:vAlign w:val="center"/>
        </w:tcPr>
        <w:p w14:paraId="4FA29C3A" w14:textId="43B29642" w:rsidR="006429EE" w:rsidRDefault="006429EE" w:rsidP="00AE49CC">
          <w:pPr>
            <w:pStyle w:val="a7"/>
            <w:jc w:val="end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proofErr w:type="spellStart"/>
          <w:r w:rsidR="008C4CF4">
            <w:t>FileDrop</w:t>
          </w:r>
          <w:proofErr w:type="spellEnd"/>
          <w:r>
            <w:fldChar w:fldCharType="end"/>
          </w:r>
          <w:r>
            <w:t xml:space="preserve">   </w:t>
          </w:r>
          <w:fldSimple w:instr=" DOCPROPERTY  Title  \* MERGEFORMAT ">
            <w:r w:rsidR="00994F1D">
              <w:t>Техническое описание проекта по курсу ООАД</w:t>
            </w:r>
          </w:fldSimple>
        </w:p>
      </w:tc>
    </w:tr>
    <w:tr w:rsidR="006429EE" w:rsidRPr="00F55BD7" w14:paraId="0FFBA65B" w14:textId="77777777">
      <w:trPr>
        <w:cantSplit/>
        <w:trHeight w:val="345"/>
      </w:trPr>
      <w:tc>
        <w:tcPr>
          <w:tcW w:w="23.54%" w:type="pct"/>
          <w:vMerge/>
          <w:tcBorders>
            <w:bottom w:val="single" w:sz="6" w:space="0" w:color="auto"/>
          </w:tcBorders>
          <w:vAlign w:val="center"/>
        </w:tcPr>
        <w:p w14:paraId="1C5A3A31" w14:textId="77777777" w:rsidR="006429EE" w:rsidRDefault="006429EE" w:rsidP="00AE49CC">
          <w:pPr>
            <w:pStyle w:val="a7"/>
          </w:pPr>
        </w:p>
      </w:tc>
      <w:tc>
        <w:tcPr>
          <w:tcW w:w="76.46%" w:type="pct"/>
          <w:tcBorders>
            <w:bottom w:val="single" w:sz="6" w:space="0" w:color="auto"/>
          </w:tcBorders>
          <w:vAlign w:val="center"/>
        </w:tcPr>
        <w:p w14:paraId="4C7718B5" w14:textId="125D2642" w:rsidR="006429EE" w:rsidRPr="007A7486" w:rsidRDefault="006429EE" w:rsidP="00AE49CC">
          <w:pPr>
            <w:pStyle w:val="a7"/>
            <w:jc w:val="end"/>
            <w:rPr>
              <w:sz w:val="18"/>
              <w:szCs w:val="18"/>
            </w:rPr>
          </w:pPr>
          <w:r w:rsidRPr="007A7486">
            <w:rPr>
              <w:sz w:val="18"/>
              <w:szCs w:val="18"/>
            </w:rPr>
            <w:t>Файл:</w:t>
          </w:r>
          <w:r w:rsidR="001B3E3B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1B3E3B">
            <w:rPr>
              <w:sz w:val="18"/>
              <w:szCs w:val="18"/>
              <w:lang w:val="en-US"/>
            </w:rPr>
            <w:t>FileDropReport</w:t>
          </w:r>
          <w:proofErr w:type="spellEnd"/>
          <w:r w:rsidRPr="007A7486">
            <w:rPr>
              <w:sz w:val="18"/>
              <w:szCs w:val="18"/>
            </w:rPr>
            <w:t xml:space="preserve">   Версия: </w:t>
          </w:r>
          <w:r w:rsidR="001B3E3B">
            <w:rPr>
              <w:sz w:val="18"/>
              <w:szCs w:val="18"/>
            </w:rPr>
            <w:t>1.</w:t>
          </w:r>
          <w:r w:rsidR="001B3E3B">
            <w:rPr>
              <w:sz w:val="18"/>
              <w:szCs w:val="18"/>
              <w:lang w:val="en-US"/>
            </w:rPr>
            <w:t>0.0</w:t>
          </w:r>
          <w:r w:rsidRPr="007A7486">
            <w:rPr>
              <w:sz w:val="18"/>
              <w:szCs w:val="18"/>
            </w:rPr>
            <w:t xml:space="preserve">   Дата: </w:t>
          </w:r>
          <w:r w:rsidRPr="007A7486">
            <w:rPr>
              <w:sz w:val="18"/>
              <w:szCs w:val="18"/>
            </w:rPr>
            <w:fldChar w:fldCharType="begin"/>
          </w:r>
          <w:r w:rsidRPr="007A7486"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instrText>DOCPROPERTY</w:instrText>
          </w:r>
          <w:r w:rsidRPr="007A7486">
            <w:rPr>
              <w:sz w:val="18"/>
              <w:szCs w:val="18"/>
            </w:rPr>
            <w:instrText xml:space="preserve">  </w:instrText>
          </w:r>
          <w:r>
            <w:rPr>
              <w:sz w:val="18"/>
              <w:szCs w:val="18"/>
            </w:rPr>
            <w:instrText>Date</w:instrText>
          </w:r>
          <w:r w:rsidRPr="007A7486">
            <w:rPr>
              <w:sz w:val="18"/>
              <w:szCs w:val="18"/>
            </w:rPr>
            <w:instrText xml:space="preserve">  \* </w:instrText>
          </w:r>
          <w:r>
            <w:rPr>
              <w:sz w:val="18"/>
              <w:szCs w:val="18"/>
            </w:rPr>
            <w:instrText>MERGEFORMAT</w:instrText>
          </w:r>
          <w:r w:rsidRPr="007A7486">
            <w:rPr>
              <w:sz w:val="18"/>
              <w:szCs w:val="18"/>
            </w:rPr>
            <w:instrText xml:space="preserve"> </w:instrText>
          </w:r>
          <w:r w:rsidRPr="007A7486">
            <w:rPr>
              <w:sz w:val="18"/>
              <w:szCs w:val="18"/>
            </w:rPr>
            <w:fldChar w:fldCharType="separate"/>
          </w:r>
          <w:r w:rsidR="001B3E3B">
            <w:rPr>
              <w:sz w:val="18"/>
              <w:szCs w:val="18"/>
              <w:lang w:val="en-US"/>
            </w:rPr>
            <w:t>24</w:t>
          </w:r>
          <w:r w:rsidR="00596AE1">
            <w:rPr>
              <w:sz w:val="18"/>
              <w:szCs w:val="18"/>
            </w:rPr>
            <w:t>.09.2022</w:t>
          </w:r>
          <w:r w:rsidRPr="007A7486">
            <w:rPr>
              <w:sz w:val="18"/>
              <w:szCs w:val="18"/>
            </w:rPr>
            <w:fldChar w:fldCharType="end"/>
          </w:r>
        </w:p>
      </w:tc>
    </w:tr>
  </w:tbl>
  <w:p w14:paraId="4429B94A" w14:textId="77777777" w:rsidR="006429EE" w:rsidRDefault="006429EE" w:rsidP="00A60577"/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36E33E0"/>
    <w:multiLevelType w:val="hybridMultilevel"/>
    <w:tmpl w:val="FFFFFFFF"/>
    <w:lvl w:ilvl="0" w:tplc="04190001">
      <w:start w:val="1"/>
      <w:numFmt w:val="bullet"/>
      <w:lvlText w:val=""/>
      <w:lvlJc w:val="start"/>
      <w:pPr>
        <w:tabs>
          <w:tab w:val="num" w:pos="50.20pt"/>
        </w:tabs>
        <w:ind w:start="50.20pt" w:hanging="18pt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start"/>
      <w:pPr>
        <w:tabs>
          <w:tab w:val="num" w:pos="86.20pt"/>
        </w:tabs>
        <w:ind w:start="86.20pt" w:hanging="18pt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start"/>
      <w:pPr>
        <w:tabs>
          <w:tab w:val="num" w:pos="122.20pt"/>
        </w:tabs>
        <w:ind w:start="122.20pt" w:hanging="18pt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start"/>
      <w:pPr>
        <w:tabs>
          <w:tab w:val="num" w:pos="158.20pt"/>
        </w:tabs>
        <w:ind w:start="158.20pt" w:hanging="18pt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start"/>
      <w:pPr>
        <w:tabs>
          <w:tab w:val="num" w:pos="194.20pt"/>
        </w:tabs>
        <w:ind w:start="194.20pt" w:hanging="18pt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start"/>
      <w:pPr>
        <w:tabs>
          <w:tab w:val="num" w:pos="230.20pt"/>
        </w:tabs>
        <w:ind w:start="230.20pt" w:hanging="18pt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start"/>
      <w:pPr>
        <w:tabs>
          <w:tab w:val="num" w:pos="266.20pt"/>
        </w:tabs>
        <w:ind w:start="266.20pt" w:hanging="18pt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start"/>
      <w:pPr>
        <w:tabs>
          <w:tab w:val="num" w:pos="302.20pt"/>
        </w:tabs>
        <w:ind w:start="302.20pt" w:hanging="18pt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start"/>
      <w:pPr>
        <w:tabs>
          <w:tab w:val="num" w:pos="338.20pt"/>
        </w:tabs>
        <w:ind w:start="338.20pt" w:hanging="18pt"/>
      </w:pPr>
      <w:rPr>
        <w:rFonts w:ascii="Wingdings" w:hAnsi="Wingdings" w:hint="default"/>
      </w:rPr>
    </w:lvl>
  </w:abstractNum>
  <w:abstractNum w:abstractNumId="1" w15:restartNumberingAfterBreak="0">
    <w:nsid w:val="18D901FF"/>
    <w:multiLevelType w:val="hybridMultilevel"/>
    <w:tmpl w:val="FFFFFFFF"/>
    <w:lvl w:ilvl="0" w:tplc="9516F3BC">
      <w:start w:val="1"/>
      <w:numFmt w:val="bullet"/>
      <w:lvlText w:val="-"/>
      <w:lvlJc w:val="start"/>
      <w:pPr>
        <w:tabs>
          <w:tab w:val="num" w:pos="54.75pt"/>
        </w:tabs>
        <w:ind w:start="54.75pt" w:hanging="18pt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90.75pt"/>
        </w:tabs>
        <w:ind w:start="90.75pt" w:hanging="18pt"/>
      </w:pPr>
      <w:rPr>
        <w:rFonts w:cs="Times New Roman"/>
      </w:rPr>
    </w:lvl>
    <w:lvl w:ilvl="2" w:tplc="0419001B">
      <w:start w:val="1"/>
      <w:numFmt w:val="lowerRoman"/>
      <w:lvlText w:val="%3."/>
      <w:lvlJc w:val="end"/>
      <w:pPr>
        <w:tabs>
          <w:tab w:val="num" w:pos="126.75pt"/>
        </w:tabs>
        <w:ind w:start="126.75pt" w:hanging="9pt"/>
      </w:pPr>
      <w:rPr>
        <w:rFonts w:cs="Times New Roman"/>
      </w:rPr>
    </w:lvl>
    <w:lvl w:ilvl="3" w:tplc="0419000F">
      <w:start w:val="1"/>
      <w:numFmt w:val="decimal"/>
      <w:lvlText w:val="%4."/>
      <w:lvlJc w:val="start"/>
      <w:pPr>
        <w:tabs>
          <w:tab w:val="num" w:pos="162.75pt"/>
        </w:tabs>
        <w:ind w:start="162.75pt" w:hanging="18pt"/>
      </w:pPr>
      <w:rPr>
        <w:rFonts w:cs="Times New Roman"/>
      </w:rPr>
    </w:lvl>
    <w:lvl w:ilvl="4" w:tplc="04190019">
      <w:start w:val="1"/>
      <w:numFmt w:val="lowerLetter"/>
      <w:lvlText w:val="%5."/>
      <w:lvlJc w:val="start"/>
      <w:pPr>
        <w:tabs>
          <w:tab w:val="num" w:pos="198.75pt"/>
        </w:tabs>
        <w:ind w:start="198.75pt" w:hanging="18pt"/>
      </w:pPr>
      <w:rPr>
        <w:rFonts w:cs="Times New Roman"/>
      </w:rPr>
    </w:lvl>
    <w:lvl w:ilvl="5" w:tplc="0419001B">
      <w:start w:val="1"/>
      <w:numFmt w:val="lowerRoman"/>
      <w:lvlText w:val="%6."/>
      <w:lvlJc w:val="end"/>
      <w:pPr>
        <w:tabs>
          <w:tab w:val="num" w:pos="234.75pt"/>
        </w:tabs>
        <w:ind w:start="234.75pt" w:hanging="9pt"/>
      </w:pPr>
      <w:rPr>
        <w:rFonts w:cs="Times New Roman"/>
      </w:rPr>
    </w:lvl>
    <w:lvl w:ilvl="6" w:tplc="0419000F">
      <w:start w:val="1"/>
      <w:numFmt w:val="decimal"/>
      <w:lvlText w:val="%7."/>
      <w:lvlJc w:val="start"/>
      <w:pPr>
        <w:tabs>
          <w:tab w:val="num" w:pos="270.75pt"/>
        </w:tabs>
        <w:ind w:start="270.75pt" w:hanging="18pt"/>
      </w:pPr>
      <w:rPr>
        <w:rFonts w:cs="Times New Roman"/>
      </w:rPr>
    </w:lvl>
    <w:lvl w:ilvl="7" w:tplc="04190019">
      <w:start w:val="1"/>
      <w:numFmt w:val="lowerLetter"/>
      <w:lvlText w:val="%8."/>
      <w:lvlJc w:val="start"/>
      <w:pPr>
        <w:tabs>
          <w:tab w:val="num" w:pos="306.75pt"/>
        </w:tabs>
        <w:ind w:start="306.75pt" w:hanging="18pt"/>
      </w:pPr>
      <w:rPr>
        <w:rFonts w:cs="Times New Roman"/>
      </w:rPr>
    </w:lvl>
    <w:lvl w:ilvl="8" w:tplc="0419001B">
      <w:start w:val="1"/>
      <w:numFmt w:val="lowerRoman"/>
      <w:lvlText w:val="%9."/>
      <w:lvlJc w:val="end"/>
      <w:pPr>
        <w:tabs>
          <w:tab w:val="num" w:pos="342.75pt"/>
        </w:tabs>
        <w:ind w:start="342.75pt" w:hanging="9pt"/>
      </w:pPr>
      <w:rPr>
        <w:rFonts w:cs="Times New Roman"/>
      </w:rPr>
    </w:lvl>
  </w:abstractNum>
  <w:abstractNum w:abstractNumId="2" w15:restartNumberingAfterBreak="0">
    <w:nsid w:val="1A486B62"/>
    <w:multiLevelType w:val="multilevel"/>
    <w:tmpl w:val="FFFFFFFF"/>
    <w:styleLink w:val="BodyListLinks"/>
    <w:lvl w:ilvl="0">
      <w:start w:val="1"/>
      <w:numFmt w:val="decimal"/>
      <w:lvlText w:val="[%1]"/>
      <w:lvlJc w:val="start"/>
      <w:pPr>
        <w:tabs>
          <w:tab w:val="num" w:pos="68.05pt"/>
        </w:tabs>
        <w:ind w:start="68.05pt" w:hanging="17.85pt"/>
      </w:pPr>
      <w:rPr>
        <w:rFonts w:cs="Times New Roman" w:hint="default"/>
      </w:rPr>
    </w:lvl>
    <w:lvl w:ilvl="1">
      <w:start w:val="1"/>
      <w:numFmt w:val="decimal"/>
      <w:lvlText w:val="%1.%2"/>
      <w:lvlJc w:val="start"/>
      <w:pPr>
        <w:tabs>
          <w:tab w:val="num" w:pos="36pt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start"/>
      <w:pPr>
        <w:tabs>
          <w:tab w:val="num" w:pos="36pt"/>
        </w:tabs>
      </w:pPr>
      <w:rPr>
        <w:rFonts w:cs="Times New Roman" w:hint="default"/>
      </w:rPr>
    </w:lvl>
    <w:lvl w:ilvl="3">
      <w:start w:val="1"/>
      <w:numFmt w:val="decimal"/>
      <w:lvlRestart w:val="0"/>
      <w:lvlText w:val="%1.%2-%4"/>
      <w:lvlJc w:val="start"/>
      <w:pPr>
        <w:tabs>
          <w:tab w:val="num" w:pos="28.35pt"/>
        </w:tabs>
        <w:ind w:start="28.35pt" w:hanging="28.35pt"/>
      </w:pPr>
      <w:rPr>
        <w:rFonts w:cs="Times New Roman" w:hint="default"/>
      </w:rPr>
    </w:lvl>
    <w:lvl w:ilvl="4">
      <w:start w:val="1"/>
      <w:numFmt w:val="decimal"/>
      <w:lvlText w:val="%1.%2.%3.%4.%5."/>
      <w:lvlJc w:val="start"/>
      <w:pPr>
        <w:tabs>
          <w:tab w:val="num" w:pos="234pt"/>
        </w:tabs>
        <w:ind w:start="147.60pt" w:hanging="39.60pt"/>
      </w:pPr>
      <w:rPr>
        <w:rFonts w:cs="Times New Roman" w:hint="default"/>
      </w:rPr>
    </w:lvl>
    <w:lvl w:ilvl="5">
      <w:start w:val="1"/>
      <w:numFmt w:val="decimal"/>
      <w:lvlText w:val="%1.%2.%3.%4.%5.%6."/>
      <w:lvlJc w:val="start"/>
      <w:pPr>
        <w:tabs>
          <w:tab w:val="num" w:pos="270pt"/>
        </w:tabs>
        <w:ind w:start="172.80pt" w:hanging="46.80pt"/>
      </w:pPr>
      <w:rPr>
        <w:rFonts w:cs="Times New Roman" w:hint="default"/>
      </w:rPr>
    </w:lvl>
    <w:lvl w:ilvl="6">
      <w:start w:val="1"/>
      <w:numFmt w:val="decimal"/>
      <w:lvlText w:val="%1.%2.%3.%4.%5.%6.%7."/>
      <w:lvlJc w:val="start"/>
      <w:pPr>
        <w:tabs>
          <w:tab w:val="num" w:pos="324pt"/>
        </w:tabs>
        <w:ind w:start="198pt" w:hanging="54pt"/>
      </w:pPr>
      <w:rPr>
        <w:rFonts w:cs="Times New Roman" w:hint="default"/>
      </w:rPr>
    </w:lvl>
    <w:lvl w:ilvl="7">
      <w:start w:val="1"/>
      <w:numFmt w:val="decimal"/>
      <w:lvlText w:val="%1.%2.%3.%4.%5.%6.%7.%8."/>
      <w:lvlJc w:val="start"/>
      <w:pPr>
        <w:tabs>
          <w:tab w:val="num" w:pos="360pt"/>
        </w:tabs>
        <w:ind w:start="223.20pt" w:hanging="61.20pt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start"/>
      <w:pPr>
        <w:tabs>
          <w:tab w:val="num" w:pos="396pt"/>
        </w:tabs>
        <w:ind w:start="252pt" w:hanging="72pt"/>
      </w:pPr>
      <w:rPr>
        <w:rFonts w:cs="Times New Roman" w:hint="default"/>
      </w:rPr>
    </w:lvl>
  </w:abstractNum>
  <w:abstractNum w:abstractNumId="3" w15:restartNumberingAfterBreak="0">
    <w:nsid w:val="33F87A89"/>
    <w:multiLevelType w:val="multilevel"/>
    <w:tmpl w:val="FFFFFFFF"/>
    <w:styleLink w:val="BodyListLetter"/>
    <w:lvl w:ilvl="0">
      <w:start w:val="1"/>
      <w:numFmt w:val="lowerLetter"/>
      <w:lvlText w:val="%1)"/>
      <w:lvlJc w:val="start"/>
      <w:pPr>
        <w:tabs>
          <w:tab w:val="num" w:pos="68.35pt"/>
        </w:tabs>
        <w:ind w:start="68.05pt" w:hanging="17.85pt"/>
      </w:pPr>
      <w:rPr>
        <w:rFonts w:cs="Times New Roman" w:hint="default"/>
      </w:rPr>
    </w:lvl>
    <w:lvl w:ilvl="1">
      <w:start w:val="1"/>
      <w:numFmt w:val="lowerLetter"/>
      <w:lvlText w:val="%2."/>
      <w:lvlJc w:val="start"/>
      <w:pPr>
        <w:tabs>
          <w:tab w:val="num" w:pos="100.35pt"/>
        </w:tabs>
        <w:ind w:start="100.35pt" w:hanging="18pt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136.35pt"/>
        </w:tabs>
        <w:ind w:start="136.35pt" w:hanging="9pt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172.35pt"/>
        </w:tabs>
        <w:ind w:start="172.35pt" w:hanging="18pt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208.35pt"/>
        </w:tabs>
        <w:ind w:start="208.35pt" w:hanging="18pt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244.35pt"/>
        </w:tabs>
        <w:ind w:start="244.35pt" w:hanging="9pt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280.35pt"/>
        </w:tabs>
        <w:ind w:start="280.35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316.35pt"/>
        </w:tabs>
        <w:ind w:start="316.35pt" w:hanging="18pt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352.35pt"/>
        </w:tabs>
        <w:ind w:start="352.35pt" w:hanging="9pt"/>
      </w:pPr>
      <w:rPr>
        <w:rFonts w:cs="Times New Roman"/>
      </w:rPr>
    </w:lvl>
  </w:abstractNum>
  <w:abstractNum w:abstractNumId="4" w15:restartNumberingAfterBreak="0">
    <w:nsid w:val="35176466"/>
    <w:multiLevelType w:val="multilevel"/>
    <w:tmpl w:val="FFFFFFFF"/>
    <w:numStyleLink w:val="BodyListSymbol"/>
  </w:abstractNum>
  <w:abstractNum w:abstractNumId="5" w15:restartNumberingAfterBreak="0">
    <w:nsid w:val="3A5C2B8A"/>
    <w:multiLevelType w:val="multilevel"/>
    <w:tmpl w:val="FFFFFFFF"/>
    <w:styleLink w:val="BodyListSymbol"/>
    <w:lvl w:ilvl="0">
      <w:start w:val="1"/>
      <w:numFmt w:val="bullet"/>
      <w:lvlText w:val=""/>
      <w:lvlJc w:val="start"/>
      <w:pPr>
        <w:tabs>
          <w:tab w:val="num" w:pos="68.20pt"/>
        </w:tabs>
        <w:ind w:start="68.05pt" w:hanging="17.85pt"/>
      </w:pPr>
      <w:rPr>
        <w:rFonts w:ascii="Symbol" w:hAnsi="Symbol" w:hint="default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77C217D"/>
    <w:multiLevelType w:val="hybridMultilevel"/>
    <w:tmpl w:val="FFFFFFFF"/>
    <w:lvl w:ilvl="0" w:tplc="4C8AD25E">
      <w:start w:val="1"/>
      <w:numFmt w:val="decimal"/>
      <w:lvlText w:val="[%1]"/>
      <w:lvlJc w:val="start"/>
      <w:pPr>
        <w:tabs>
          <w:tab w:val="num" w:pos="92.70pt"/>
        </w:tabs>
        <w:ind w:start="92.70pt" w:hanging="18pt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100.35pt"/>
        </w:tabs>
        <w:ind w:start="100.35pt" w:hanging="18pt"/>
      </w:pPr>
      <w:rPr>
        <w:rFonts w:cs="Times New Roman"/>
      </w:rPr>
    </w:lvl>
    <w:lvl w:ilvl="2" w:tplc="0419001B">
      <w:start w:val="1"/>
      <w:numFmt w:val="lowerRoman"/>
      <w:lvlText w:val="%3."/>
      <w:lvlJc w:val="end"/>
      <w:pPr>
        <w:tabs>
          <w:tab w:val="num" w:pos="136.35pt"/>
        </w:tabs>
        <w:ind w:start="136.35pt" w:hanging="9pt"/>
      </w:pPr>
      <w:rPr>
        <w:rFonts w:cs="Times New Roman"/>
      </w:rPr>
    </w:lvl>
    <w:lvl w:ilvl="3" w:tplc="0419000F">
      <w:start w:val="1"/>
      <w:numFmt w:val="decimal"/>
      <w:lvlText w:val="%4."/>
      <w:lvlJc w:val="start"/>
      <w:pPr>
        <w:tabs>
          <w:tab w:val="num" w:pos="172.35pt"/>
        </w:tabs>
        <w:ind w:start="172.35pt" w:hanging="18pt"/>
      </w:pPr>
      <w:rPr>
        <w:rFonts w:cs="Times New Roman"/>
      </w:rPr>
    </w:lvl>
    <w:lvl w:ilvl="4" w:tplc="04190019">
      <w:start w:val="1"/>
      <w:numFmt w:val="lowerLetter"/>
      <w:lvlText w:val="%5."/>
      <w:lvlJc w:val="start"/>
      <w:pPr>
        <w:tabs>
          <w:tab w:val="num" w:pos="208.35pt"/>
        </w:tabs>
        <w:ind w:start="208.35pt" w:hanging="18pt"/>
      </w:pPr>
      <w:rPr>
        <w:rFonts w:cs="Times New Roman"/>
      </w:rPr>
    </w:lvl>
    <w:lvl w:ilvl="5" w:tplc="0419001B">
      <w:start w:val="1"/>
      <w:numFmt w:val="lowerRoman"/>
      <w:lvlText w:val="%6."/>
      <w:lvlJc w:val="end"/>
      <w:pPr>
        <w:tabs>
          <w:tab w:val="num" w:pos="244.35pt"/>
        </w:tabs>
        <w:ind w:start="244.35pt" w:hanging="9pt"/>
      </w:pPr>
      <w:rPr>
        <w:rFonts w:cs="Times New Roman"/>
      </w:rPr>
    </w:lvl>
    <w:lvl w:ilvl="6" w:tplc="0419000F">
      <w:start w:val="1"/>
      <w:numFmt w:val="decimal"/>
      <w:lvlText w:val="%7."/>
      <w:lvlJc w:val="start"/>
      <w:pPr>
        <w:tabs>
          <w:tab w:val="num" w:pos="280.35pt"/>
        </w:tabs>
        <w:ind w:start="280.35pt" w:hanging="18pt"/>
      </w:pPr>
      <w:rPr>
        <w:rFonts w:cs="Times New Roman"/>
      </w:rPr>
    </w:lvl>
    <w:lvl w:ilvl="7" w:tplc="04190019">
      <w:start w:val="1"/>
      <w:numFmt w:val="lowerLetter"/>
      <w:lvlText w:val="%8."/>
      <w:lvlJc w:val="start"/>
      <w:pPr>
        <w:tabs>
          <w:tab w:val="num" w:pos="316.35pt"/>
        </w:tabs>
        <w:ind w:start="316.35pt" w:hanging="18pt"/>
      </w:pPr>
      <w:rPr>
        <w:rFonts w:cs="Times New Roman"/>
      </w:rPr>
    </w:lvl>
    <w:lvl w:ilvl="8" w:tplc="0419001B">
      <w:start w:val="1"/>
      <w:numFmt w:val="lowerRoman"/>
      <w:lvlText w:val="%9."/>
      <w:lvlJc w:val="end"/>
      <w:pPr>
        <w:tabs>
          <w:tab w:val="num" w:pos="352.35pt"/>
        </w:tabs>
        <w:ind w:start="352.35pt" w:hanging="9pt"/>
      </w:pPr>
      <w:rPr>
        <w:rFonts w:cs="Times New Roman"/>
      </w:rPr>
    </w:lvl>
  </w:abstractNum>
  <w:abstractNum w:abstractNumId="7" w15:restartNumberingAfterBreak="0">
    <w:nsid w:val="4F9F429F"/>
    <w:multiLevelType w:val="multilevel"/>
    <w:tmpl w:val="FFFFFFFF"/>
    <w:styleLink w:val="ParagraphList"/>
    <w:lvl w:ilvl="0">
      <w:start w:val="1"/>
      <w:numFmt w:val="decimal"/>
      <w:pStyle w:val="1"/>
      <w:lvlText w:val="%1."/>
      <w:lvlJc w:val="start"/>
      <w:pPr>
        <w:tabs>
          <w:tab w:val="num" w:pos="0pt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start"/>
      <w:pPr>
        <w:tabs>
          <w:tab w:val="num" w:pos="0pt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start"/>
      <w:pPr>
        <w:tabs>
          <w:tab w:val="num" w:pos="0pt"/>
        </w:tabs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start"/>
      <w:pPr>
        <w:tabs>
          <w:tab w:val="num" w:pos="0pt"/>
        </w:tabs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start"/>
      <w:pPr>
        <w:tabs>
          <w:tab w:val="num" w:pos="0pt"/>
        </w:tabs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start"/>
      <w:pPr>
        <w:tabs>
          <w:tab w:val="num" w:pos="0pt"/>
        </w:tabs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start"/>
      <w:pPr>
        <w:tabs>
          <w:tab w:val="num" w:pos="0pt"/>
        </w:tabs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start"/>
      <w:pPr>
        <w:tabs>
          <w:tab w:val="num" w:pos="0pt"/>
        </w:tabs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start"/>
      <w:pPr>
        <w:tabs>
          <w:tab w:val="num" w:pos="0pt"/>
        </w:tabs>
      </w:pPr>
      <w:rPr>
        <w:rFonts w:cs="Times New Roman" w:hint="default"/>
      </w:rPr>
    </w:lvl>
  </w:abstractNum>
  <w:abstractNum w:abstractNumId="8" w15:restartNumberingAfterBreak="0">
    <w:nsid w:val="57913090"/>
    <w:multiLevelType w:val="hybridMultilevel"/>
    <w:tmpl w:val="FFFFFFFF"/>
    <w:lvl w:ilvl="0" w:tplc="0419000F">
      <w:start w:val="1"/>
      <w:numFmt w:val="decimal"/>
      <w:lvlText w:val="%1."/>
      <w:lvlJc w:val="start"/>
      <w:pPr>
        <w:tabs>
          <w:tab w:val="num" w:pos="92.70pt"/>
        </w:tabs>
        <w:ind w:start="92.70pt" w:hanging="18pt"/>
      </w:pPr>
      <w:rPr>
        <w:rFonts w:cs="Times New Roman"/>
      </w:rPr>
    </w:lvl>
    <w:lvl w:ilvl="1" w:tplc="04190019">
      <w:start w:val="1"/>
      <w:numFmt w:val="lowerLetter"/>
      <w:lvlText w:val="%2."/>
      <w:lvlJc w:val="start"/>
      <w:pPr>
        <w:tabs>
          <w:tab w:val="num" w:pos="128.70pt"/>
        </w:tabs>
        <w:ind w:start="128.70pt" w:hanging="18pt"/>
      </w:pPr>
      <w:rPr>
        <w:rFonts w:cs="Times New Roman"/>
      </w:rPr>
    </w:lvl>
    <w:lvl w:ilvl="2" w:tplc="0419001B">
      <w:start w:val="1"/>
      <w:numFmt w:val="lowerRoman"/>
      <w:lvlText w:val="%3."/>
      <w:lvlJc w:val="end"/>
      <w:pPr>
        <w:tabs>
          <w:tab w:val="num" w:pos="164.70pt"/>
        </w:tabs>
        <w:ind w:start="164.70pt" w:hanging="9pt"/>
      </w:pPr>
      <w:rPr>
        <w:rFonts w:cs="Times New Roman"/>
      </w:rPr>
    </w:lvl>
    <w:lvl w:ilvl="3" w:tplc="0419000F">
      <w:start w:val="1"/>
      <w:numFmt w:val="decimal"/>
      <w:lvlText w:val="%4."/>
      <w:lvlJc w:val="start"/>
      <w:pPr>
        <w:tabs>
          <w:tab w:val="num" w:pos="200.70pt"/>
        </w:tabs>
        <w:ind w:start="200.70pt" w:hanging="18pt"/>
      </w:pPr>
      <w:rPr>
        <w:rFonts w:cs="Times New Roman"/>
      </w:rPr>
    </w:lvl>
    <w:lvl w:ilvl="4" w:tplc="04190019">
      <w:start w:val="1"/>
      <w:numFmt w:val="lowerLetter"/>
      <w:lvlText w:val="%5."/>
      <w:lvlJc w:val="start"/>
      <w:pPr>
        <w:tabs>
          <w:tab w:val="num" w:pos="236.70pt"/>
        </w:tabs>
        <w:ind w:start="236.70pt" w:hanging="18pt"/>
      </w:pPr>
      <w:rPr>
        <w:rFonts w:cs="Times New Roman"/>
      </w:rPr>
    </w:lvl>
    <w:lvl w:ilvl="5" w:tplc="0419001B">
      <w:start w:val="1"/>
      <w:numFmt w:val="lowerRoman"/>
      <w:lvlText w:val="%6."/>
      <w:lvlJc w:val="end"/>
      <w:pPr>
        <w:tabs>
          <w:tab w:val="num" w:pos="272.70pt"/>
        </w:tabs>
        <w:ind w:start="272.70pt" w:hanging="9pt"/>
      </w:pPr>
      <w:rPr>
        <w:rFonts w:cs="Times New Roman"/>
      </w:rPr>
    </w:lvl>
    <w:lvl w:ilvl="6" w:tplc="0419000F">
      <w:start w:val="1"/>
      <w:numFmt w:val="decimal"/>
      <w:lvlText w:val="%7."/>
      <w:lvlJc w:val="start"/>
      <w:pPr>
        <w:tabs>
          <w:tab w:val="num" w:pos="308.70pt"/>
        </w:tabs>
        <w:ind w:start="308.70pt" w:hanging="18pt"/>
      </w:pPr>
      <w:rPr>
        <w:rFonts w:cs="Times New Roman"/>
      </w:rPr>
    </w:lvl>
    <w:lvl w:ilvl="7" w:tplc="04190019">
      <w:start w:val="1"/>
      <w:numFmt w:val="lowerLetter"/>
      <w:lvlText w:val="%8."/>
      <w:lvlJc w:val="start"/>
      <w:pPr>
        <w:tabs>
          <w:tab w:val="num" w:pos="344.70pt"/>
        </w:tabs>
        <w:ind w:start="344.70pt" w:hanging="18pt"/>
      </w:pPr>
      <w:rPr>
        <w:rFonts w:cs="Times New Roman"/>
      </w:rPr>
    </w:lvl>
    <w:lvl w:ilvl="8" w:tplc="0419001B">
      <w:start w:val="1"/>
      <w:numFmt w:val="lowerRoman"/>
      <w:lvlText w:val="%9."/>
      <w:lvlJc w:val="end"/>
      <w:pPr>
        <w:tabs>
          <w:tab w:val="num" w:pos="380.70pt"/>
        </w:tabs>
        <w:ind w:start="380.70pt" w:hanging="9pt"/>
      </w:pPr>
      <w:rPr>
        <w:rFonts w:cs="Times New Roman"/>
      </w:rPr>
    </w:lvl>
  </w:abstractNum>
  <w:abstractNum w:abstractNumId="9" w15:restartNumberingAfterBreak="0">
    <w:nsid w:val="641837A0"/>
    <w:multiLevelType w:val="hybridMultilevel"/>
    <w:tmpl w:val="FFFFFFFF"/>
    <w:lvl w:ilvl="0" w:tplc="4C8AD25E">
      <w:start w:val="1"/>
      <w:numFmt w:val="decimal"/>
      <w:lvlText w:val="[%1]"/>
      <w:lvlJc w:val="start"/>
      <w:pPr>
        <w:tabs>
          <w:tab w:val="num" w:pos="92.70pt"/>
        </w:tabs>
        <w:ind w:start="92.70pt" w:hanging="18pt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100.35pt"/>
        </w:tabs>
        <w:ind w:start="100.35pt" w:hanging="18pt"/>
      </w:pPr>
      <w:rPr>
        <w:rFonts w:cs="Times New Roman"/>
      </w:rPr>
    </w:lvl>
    <w:lvl w:ilvl="2" w:tplc="0419001B">
      <w:start w:val="1"/>
      <w:numFmt w:val="lowerRoman"/>
      <w:lvlText w:val="%3."/>
      <w:lvlJc w:val="end"/>
      <w:pPr>
        <w:tabs>
          <w:tab w:val="num" w:pos="136.35pt"/>
        </w:tabs>
        <w:ind w:start="136.35pt" w:hanging="9pt"/>
      </w:pPr>
      <w:rPr>
        <w:rFonts w:cs="Times New Roman"/>
      </w:rPr>
    </w:lvl>
    <w:lvl w:ilvl="3" w:tplc="0419000F">
      <w:start w:val="1"/>
      <w:numFmt w:val="decimal"/>
      <w:lvlText w:val="%4."/>
      <w:lvlJc w:val="start"/>
      <w:pPr>
        <w:tabs>
          <w:tab w:val="num" w:pos="172.35pt"/>
        </w:tabs>
        <w:ind w:start="172.35pt" w:hanging="18pt"/>
      </w:pPr>
      <w:rPr>
        <w:rFonts w:cs="Times New Roman"/>
      </w:rPr>
    </w:lvl>
    <w:lvl w:ilvl="4" w:tplc="04190019">
      <w:start w:val="1"/>
      <w:numFmt w:val="lowerLetter"/>
      <w:lvlText w:val="%5."/>
      <w:lvlJc w:val="start"/>
      <w:pPr>
        <w:tabs>
          <w:tab w:val="num" w:pos="208.35pt"/>
        </w:tabs>
        <w:ind w:start="208.35pt" w:hanging="18pt"/>
      </w:pPr>
      <w:rPr>
        <w:rFonts w:cs="Times New Roman"/>
      </w:rPr>
    </w:lvl>
    <w:lvl w:ilvl="5" w:tplc="0419001B">
      <w:start w:val="1"/>
      <w:numFmt w:val="lowerRoman"/>
      <w:lvlText w:val="%6."/>
      <w:lvlJc w:val="end"/>
      <w:pPr>
        <w:tabs>
          <w:tab w:val="num" w:pos="244.35pt"/>
        </w:tabs>
        <w:ind w:start="244.35pt" w:hanging="9pt"/>
      </w:pPr>
      <w:rPr>
        <w:rFonts w:cs="Times New Roman"/>
      </w:rPr>
    </w:lvl>
    <w:lvl w:ilvl="6" w:tplc="0419000F">
      <w:start w:val="1"/>
      <w:numFmt w:val="decimal"/>
      <w:lvlText w:val="%7."/>
      <w:lvlJc w:val="start"/>
      <w:pPr>
        <w:tabs>
          <w:tab w:val="num" w:pos="280.35pt"/>
        </w:tabs>
        <w:ind w:start="280.35pt" w:hanging="18pt"/>
      </w:pPr>
      <w:rPr>
        <w:rFonts w:cs="Times New Roman"/>
      </w:rPr>
    </w:lvl>
    <w:lvl w:ilvl="7" w:tplc="04190019">
      <w:start w:val="1"/>
      <w:numFmt w:val="lowerLetter"/>
      <w:lvlText w:val="%8."/>
      <w:lvlJc w:val="start"/>
      <w:pPr>
        <w:tabs>
          <w:tab w:val="num" w:pos="316.35pt"/>
        </w:tabs>
        <w:ind w:start="316.35pt" w:hanging="18pt"/>
      </w:pPr>
      <w:rPr>
        <w:rFonts w:cs="Times New Roman"/>
      </w:rPr>
    </w:lvl>
    <w:lvl w:ilvl="8" w:tplc="0419001B">
      <w:start w:val="1"/>
      <w:numFmt w:val="lowerRoman"/>
      <w:lvlText w:val="%9."/>
      <w:lvlJc w:val="end"/>
      <w:pPr>
        <w:tabs>
          <w:tab w:val="num" w:pos="352.35pt"/>
        </w:tabs>
        <w:ind w:start="352.35pt" w:hanging="9pt"/>
      </w:pPr>
      <w:rPr>
        <w:rFonts w:cs="Times New Roman"/>
      </w:rPr>
    </w:lvl>
  </w:abstractNum>
  <w:abstractNum w:abstractNumId="10" w15:restartNumberingAfterBreak="0">
    <w:nsid w:val="6EFC0A51"/>
    <w:multiLevelType w:val="hybridMultilevel"/>
    <w:tmpl w:val="7688A0D8"/>
    <w:lvl w:ilvl="0" w:tplc="460CA3B8">
      <w:start w:val="1"/>
      <w:numFmt w:val="decimal"/>
      <w:lvlText w:val="%1)"/>
      <w:lvlJc w:val="start"/>
      <w:pPr>
        <w:ind w:start="46.35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82.35pt" w:hanging="18pt"/>
      </w:pPr>
    </w:lvl>
    <w:lvl w:ilvl="2" w:tplc="0419001B" w:tentative="1">
      <w:start w:val="1"/>
      <w:numFmt w:val="lowerRoman"/>
      <w:lvlText w:val="%3."/>
      <w:lvlJc w:val="end"/>
      <w:pPr>
        <w:ind w:start="118.35pt" w:hanging="9pt"/>
      </w:pPr>
    </w:lvl>
    <w:lvl w:ilvl="3" w:tplc="0419000F" w:tentative="1">
      <w:start w:val="1"/>
      <w:numFmt w:val="decimal"/>
      <w:lvlText w:val="%4."/>
      <w:lvlJc w:val="start"/>
      <w:pPr>
        <w:ind w:start="154.35pt" w:hanging="18pt"/>
      </w:pPr>
    </w:lvl>
    <w:lvl w:ilvl="4" w:tplc="04190019" w:tentative="1">
      <w:start w:val="1"/>
      <w:numFmt w:val="lowerLetter"/>
      <w:lvlText w:val="%5."/>
      <w:lvlJc w:val="start"/>
      <w:pPr>
        <w:ind w:start="190.35pt" w:hanging="18pt"/>
      </w:pPr>
    </w:lvl>
    <w:lvl w:ilvl="5" w:tplc="0419001B" w:tentative="1">
      <w:start w:val="1"/>
      <w:numFmt w:val="lowerRoman"/>
      <w:lvlText w:val="%6."/>
      <w:lvlJc w:val="end"/>
      <w:pPr>
        <w:ind w:start="226.35pt" w:hanging="9pt"/>
      </w:pPr>
    </w:lvl>
    <w:lvl w:ilvl="6" w:tplc="0419000F" w:tentative="1">
      <w:start w:val="1"/>
      <w:numFmt w:val="decimal"/>
      <w:lvlText w:val="%7."/>
      <w:lvlJc w:val="start"/>
      <w:pPr>
        <w:ind w:start="262.35pt" w:hanging="18pt"/>
      </w:pPr>
    </w:lvl>
    <w:lvl w:ilvl="7" w:tplc="04190019" w:tentative="1">
      <w:start w:val="1"/>
      <w:numFmt w:val="lowerLetter"/>
      <w:lvlText w:val="%8."/>
      <w:lvlJc w:val="start"/>
      <w:pPr>
        <w:ind w:start="298.35pt" w:hanging="18pt"/>
      </w:pPr>
    </w:lvl>
    <w:lvl w:ilvl="8" w:tplc="0419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11" w15:restartNumberingAfterBreak="0">
    <w:nsid w:val="6F4202ED"/>
    <w:multiLevelType w:val="multilevel"/>
    <w:tmpl w:val="FFFFFFFF"/>
    <w:styleLink w:val="BodyListNumber"/>
    <w:lvl w:ilvl="0">
      <w:start w:val="1"/>
      <w:numFmt w:val="decimal"/>
      <w:lvlText w:val="%1)"/>
      <w:lvlJc w:val="start"/>
      <w:pPr>
        <w:tabs>
          <w:tab w:val="num" w:pos="68.35pt"/>
        </w:tabs>
        <w:ind w:start="68.05pt" w:hanging="17.85pt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start"/>
      <w:pPr>
        <w:tabs>
          <w:tab w:val="num" w:pos="100.35pt"/>
        </w:tabs>
        <w:ind w:start="100.35pt" w:hanging="18pt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136.35pt"/>
        </w:tabs>
        <w:ind w:start="136.35pt" w:hanging="9pt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172.35pt"/>
        </w:tabs>
        <w:ind w:start="172.35pt" w:hanging="18pt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208.35pt"/>
        </w:tabs>
        <w:ind w:start="208.35pt" w:hanging="18pt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244.35pt"/>
        </w:tabs>
        <w:ind w:start="244.35pt" w:hanging="9pt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280.35pt"/>
        </w:tabs>
        <w:ind w:start="280.35pt" w:hanging="18pt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316.35pt"/>
        </w:tabs>
        <w:ind w:start="316.35pt" w:hanging="18pt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352.35pt"/>
        </w:tabs>
        <w:ind w:start="352.35pt" w:hanging="9pt"/>
      </w:pPr>
      <w:rPr>
        <w:rFonts w:cs="Times New Roman"/>
      </w:rPr>
    </w:lvl>
  </w:abstractNum>
  <w:num w:numId="1" w16cid:durableId="2116246166">
    <w:abstractNumId w:val="3"/>
  </w:num>
  <w:num w:numId="2" w16cid:durableId="1888490330">
    <w:abstractNumId w:val="11"/>
  </w:num>
  <w:num w:numId="3" w16cid:durableId="684939188">
    <w:abstractNumId w:val="5"/>
  </w:num>
  <w:num w:numId="4" w16cid:durableId="1569074395">
    <w:abstractNumId w:val="2"/>
  </w:num>
  <w:num w:numId="5" w16cid:durableId="2045208726">
    <w:abstractNumId w:val="7"/>
  </w:num>
  <w:num w:numId="6" w16cid:durableId="383529599">
    <w:abstractNumId w:val="4"/>
  </w:num>
  <w:num w:numId="7" w16cid:durableId="1665166478">
    <w:abstractNumId w:val="6"/>
  </w:num>
  <w:num w:numId="8" w16cid:durableId="1103110685">
    <w:abstractNumId w:val="9"/>
  </w:num>
  <w:num w:numId="9" w16cid:durableId="1628269748">
    <w:abstractNumId w:val="8"/>
  </w:num>
  <w:num w:numId="10" w16cid:durableId="2042394176">
    <w:abstractNumId w:val="1"/>
  </w:num>
  <w:num w:numId="11" w16cid:durableId="1487284784">
    <w:abstractNumId w:val="7"/>
  </w:num>
  <w:num w:numId="12" w16cid:durableId="878200460">
    <w:abstractNumId w:val="0"/>
  </w:num>
  <w:num w:numId="13" w16cid:durableId="3923108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%"/>
  <w:embedSystemFonts/>
  <w:proofState w:spelling="clean" w:grammar="clean"/>
  <w:attachedTemplate r:id="rId1"/>
  <w:defaultTabStop w:val="36pt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53"/>
    <w:rsid w:val="00002AD1"/>
    <w:rsid w:val="00005774"/>
    <w:rsid w:val="00005B1C"/>
    <w:rsid w:val="000066E7"/>
    <w:rsid w:val="000121B2"/>
    <w:rsid w:val="0001670A"/>
    <w:rsid w:val="00016C95"/>
    <w:rsid w:val="00016DF5"/>
    <w:rsid w:val="0001752F"/>
    <w:rsid w:val="00021214"/>
    <w:rsid w:val="00031990"/>
    <w:rsid w:val="00032632"/>
    <w:rsid w:val="00033DF5"/>
    <w:rsid w:val="00035643"/>
    <w:rsid w:val="000410ED"/>
    <w:rsid w:val="00060107"/>
    <w:rsid w:val="0006568C"/>
    <w:rsid w:val="00070C90"/>
    <w:rsid w:val="0007429A"/>
    <w:rsid w:val="00076AD4"/>
    <w:rsid w:val="00085F6F"/>
    <w:rsid w:val="0008703E"/>
    <w:rsid w:val="00092297"/>
    <w:rsid w:val="00093A8F"/>
    <w:rsid w:val="000972D9"/>
    <w:rsid w:val="000A0CC5"/>
    <w:rsid w:val="000A212F"/>
    <w:rsid w:val="000A603F"/>
    <w:rsid w:val="000B47D0"/>
    <w:rsid w:val="000C3BF5"/>
    <w:rsid w:val="000C6045"/>
    <w:rsid w:val="000D4932"/>
    <w:rsid w:val="000E3167"/>
    <w:rsid w:val="000E5AE4"/>
    <w:rsid w:val="000E6332"/>
    <w:rsid w:val="000E6D36"/>
    <w:rsid w:val="000F12B9"/>
    <w:rsid w:val="000F4AB6"/>
    <w:rsid w:val="00102740"/>
    <w:rsid w:val="001112D5"/>
    <w:rsid w:val="00117D9B"/>
    <w:rsid w:val="00123C04"/>
    <w:rsid w:val="0012461F"/>
    <w:rsid w:val="00124BB3"/>
    <w:rsid w:val="0013205B"/>
    <w:rsid w:val="001505D3"/>
    <w:rsid w:val="00151D32"/>
    <w:rsid w:val="00157080"/>
    <w:rsid w:val="00161D3A"/>
    <w:rsid w:val="001622F2"/>
    <w:rsid w:val="001626A4"/>
    <w:rsid w:val="00167E55"/>
    <w:rsid w:val="00167FF0"/>
    <w:rsid w:val="00170A7D"/>
    <w:rsid w:val="001728B3"/>
    <w:rsid w:val="001743B4"/>
    <w:rsid w:val="00176FE9"/>
    <w:rsid w:val="00177213"/>
    <w:rsid w:val="00184E96"/>
    <w:rsid w:val="0019656B"/>
    <w:rsid w:val="001A0B51"/>
    <w:rsid w:val="001A1AE3"/>
    <w:rsid w:val="001A20E0"/>
    <w:rsid w:val="001A2C11"/>
    <w:rsid w:val="001A5697"/>
    <w:rsid w:val="001B166E"/>
    <w:rsid w:val="001B3E3B"/>
    <w:rsid w:val="001C56B3"/>
    <w:rsid w:val="001C5ADE"/>
    <w:rsid w:val="001D0128"/>
    <w:rsid w:val="001D15AF"/>
    <w:rsid w:val="001D15E1"/>
    <w:rsid w:val="001D4862"/>
    <w:rsid w:val="001D4900"/>
    <w:rsid w:val="001D6D5C"/>
    <w:rsid w:val="001D7ABB"/>
    <w:rsid w:val="001E11BC"/>
    <w:rsid w:val="001E56A1"/>
    <w:rsid w:val="001E5AD9"/>
    <w:rsid w:val="001E7787"/>
    <w:rsid w:val="001F0874"/>
    <w:rsid w:val="001F6F8F"/>
    <w:rsid w:val="00200406"/>
    <w:rsid w:val="00201F86"/>
    <w:rsid w:val="00203151"/>
    <w:rsid w:val="00204BB4"/>
    <w:rsid w:val="00205C43"/>
    <w:rsid w:val="0021389B"/>
    <w:rsid w:val="00224CAA"/>
    <w:rsid w:val="002325A2"/>
    <w:rsid w:val="00232E8B"/>
    <w:rsid w:val="00262E4D"/>
    <w:rsid w:val="00264F34"/>
    <w:rsid w:val="00266956"/>
    <w:rsid w:val="00270639"/>
    <w:rsid w:val="0027341B"/>
    <w:rsid w:val="00277F84"/>
    <w:rsid w:val="002849D4"/>
    <w:rsid w:val="00297FB6"/>
    <w:rsid w:val="002A22E3"/>
    <w:rsid w:val="002B4604"/>
    <w:rsid w:val="002B4DA9"/>
    <w:rsid w:val="002C61FA"/>
    <w:rsid w:val="002D0340"/>
    <w:rsid w:val="002D2E4D"/>
    <w:rsid w:val="002D590C"/>
    <w:rsid w:val="002E3B34"/>
    <w:rsid w:val="002E5236"/>
    <w:rsid w:val="002F0911"/>
    <w:rsid w:val="0030491C"/>
    <w:rsid w:val="00316A2C"/>
    <w:rsid w:val="0032672F"/>
    <w:rsid w:val="003269AD"/>
    <w:rsid w:val="003307D5"/>
    <w:rsid w:val="00331C12"/>
    <w:rsid w:val="0033621C"/>
    <w:rsid w:val="0034140F"/>
    <w:rsid w:val="00345566"/>
    <w:rsid w:val="003523E6"/>
    <w:rsid w:val="00360CEE"/>
    <w:rsid w:val="00377A41"/>
    <w:rsid w:val="00381BF4"/>
    <w:rsid w:val="00382963"/>
    <w:rsid w:val="003B2700"/>
    <w:rsid w:val="003C427A"/>
    <w:rsid w:val="003C49B2"/>
    <w:rsid w:val="003D4016"/>
    <w:rsid w:val="003E06AE"/>
    <w:rsid w:val="003E18C3"/>
    <w:rsid w:val="003E3D9F"/>
    <w:rsid w:val="003F16B2"/>
    <w:rsid w:val="003F6665"/>
    <w:rsid w:val="0040007B"/>
    <w:rsid w:val="00404944"/>
    <w:rsid w:val="00404A57"/>
    <w:rsid w:val="0040565E"/>
    <w:rsid w:val="00406FA9"/>
    <w:rsid w:val="004079A6"/>
    <w:rsid w:val="00410843"/>
    <w:rsid w:val="004121D9"/>
    <w:rsid w:val="00416CA4"/>
    <w:rsid w:val="0042064D"/>
    <w:rsid w:val="00427FB8"/>
    <w:rsid w:val="00456B4E"/>
    <w:rsid w:val="00460BF7"/>
    <w:rsid w:val="00461C31"/>
    <w:rsid w:val="00464322"/>
    <w:rsid w:val="004772F3"/>
    <w:rsid w:val="004812D7"/>
    <w:rsid w:val="00481C00"/>
    <w:rsid w:val="0048401B"/>
    <w:rsid w:val="00486D19"/>
    <w:rsid w:val="00490568"/>
    <w:rsid w:val="00492EB7"/>
    <w:rsid w:val="0049654D"/>
    <w:rsid w:val="004973D8"/>
    <w:rsid w:val="004A10C0"/>
    <w:rsid w:val="004A4325"/>
    <w:rsid w:val="004B0675"/>
    <w:rsid w:val="004B40EA"/>
    <w:rsid w:val="004C1875"/>
    <w:rsid w:val="004C1DCA"/>
    <w:rsid w:val="00500315"/>
    <w:rsid w:val="005035BD"/>
    <w:rsid w:val="00504980"/>
    <w:rsid w:val="005058A8"/>
    <w:rsid w:val="00507248"/>
    <w:rsid w:val="00514153"/>
    <w:rsid w:val="005146CE"/>
    <w:rsid w:val="00521625"/>
    <w:rsid w:val="00521D6C"/>
    <w:rsid w:val="00523D3F"/>
    <w:rsid w:val="00525306"/>
    <w:rsid w:val="0052793D"/>
    <w:rsid w:val="0053146F"/>
    <w:rsid w:val="0053297D"/>
    <w:rsid w:val="00545C19"/>
    <w:rsid w:val="005535F4"/>
    <w:rsid w:val="00561A13"/>
    <w:rsid w:val="00562044"/>
    <w:rsid w:val="00575D09"/>
    <w:rsid w:val="00583887"/>
    <w:rsid w:val="00587B0D"/>
    <w:rsid w:val="00596AE1"/>
    <w:rsid w:val="005A26BC"/>
    <w:rsid w:val="005A48BA"/>
    <w:rsid w:val="005B4BFB"/>
    <w:rsid w:val="005B6118"/>
    <w:rsid w:val="005B6590"/>
    <w:rsid w:val="005C30A9"/>
    <w:rsid w:val="005C49D3"/>
    <w:rsid w:val="005D113C"/>
    <w:rsid w:val="005D20E9"/>
    <w:rsid w:val="005D46E9"/>
    <w:rsid w:val="005D6AF4"/>
    <w:rsid w:val="005E0697"/>
    <w:rsid w:val="005F2ED1"/>
    <w:rsid w:val="005F412F"/>
    <w:rsid w:val="005F4460"/>
    <w:rsid w:val="005F45BA"/>
    <w:rsid w:val="00613106"/>
    <w:rsid w:val="0061377B"/>
    <w:rsid w:val="00625735"/>
    <w:rsid w:val="00631F5F"/>
    <w:rsid w:val="0063243F"/>
    <w:rsid w:val="00633CD8"/>
    <w:rsid w:val="00634531"/>
    <w:rsid w:val="00634564"/>
    <w:rsid w:val="006429EE"/>
    <w:rsid w:val="0065155A"/>
    <w:rsid w:val="00654053"/>
    <w:rsid w:val="0066112E"/>
    <w:rsid w:val="00661563"/>
    <w:rsid w:val="00664F71"/>
    <w:rsid w:val="00673CDB"/>
    <w:rsid w:val="006802AC"/>
    <w:rsid w:val="00680C9A"/>
    <w:rsid w:val="00681AD9"/>
    <w:rsid w:val="00687799"/>
    <w:rsid w:val="00690963"/>
    <w:rsid w:val="0069237F"/>
    <w:rsid w:val="006957AB"/>
    <w:rsid w:val="006A1E72"/>
    <w:rsid w:val="006A3052"/>
    <w:rsid w:val="006A71FA"/>
    <w:rsid w:val="006B1708"/>
    <w:rsid w:val="006B1BFF"/>
    <w:rsid w:val="006B217C"/>
    <w:rsid w:val="006B6883"/>
    <w:rsid w:val="006C602A"/>
    <w:rsid w:val="006C7C04"/>
    <w:rsid w:val="006D09D7"/>
    <w:rsid w:val="006D4726"/>
    <w:rsid w:val="006E0CFA"/>
    <w:rsid w:val="006E2E38"/>
    <w:rsid w:val="006E63E8"/>
    <w:rsid w:val="006F72C5"/>
    <w:rsid w:val="00702EE6"/>
    <w:rsid w:val="0071288D"/>
    <w:rsid w:val="007131C5"/>
    <w:rsid w:val="00714DF7"/>
    <w:rsid w:val="00715C86"/>
    <w:rsid w:val="00722EB1"/>
    <w:rsid w:val="00724A57"/>
    <w:rsid w:val="00724AF4"/>
    <w:rsid w:val="00726606"/>
    <w:rsid w:val="00727AED"/>
    <w:rsid w:val="00733B0A"/>
    <w:rsid w:val="00735983"/>
    <w:rsid w:val="00737C3F"/>
    <w:rsid w:val="007432E5"/>
    <w:rsid w:val="00743467"/>
    <w:rsid w:val="00754CBA"/>
    <w:rsid w:val="00754CDF"/>
    <w:rsid w:val="00762305"/>
    <w:rsid w:val="00762C14"/>
    <w:rsid w:val="007666F2"/>
    <w:rsid w:val="007704FE"/>
    <w:rsid w:val="00774C16"/>
    <w:rsid w:val="00775D6E"/>
    <w:rsid w:val="0078054F"/>
    <w:rsid w:val="007816D8"/>
    <w:rsid w:val="00786FEB"/>
    <w:rsid w:val="00790148"/>
    <w:rsid w:val="00790290"/>
    <w:rsid w:val="00793FF8"/>
    <w:rsid w:val="00796B59"/>
    <w:rsid w:val="007A26A8"/>
    <w:rsid w:val="007A7486"/>
    <w:rsid w:val="007B5B56"/>
    <w:rsid w:val="007C0853"/>
    <w:rsid w:val="007C0997"/>
    <w:rsid w:val="007C0E72"/>
    <w:rsid w:val="007C1DB3"/>
    <w:rsid w:val="007C4714"/>
    <w:rsid w:val="007D0D54"/>
    <w:rsid w:val="007D2EA9"/>
    <w:rsid w:val="007D3F43"/>
    <w:rsid w:val="007E11FA"/>
    <w:rsid w:val="007F2A07"/>
    <w:rsid w:val="007F4AAB"/>
    <w:rsid w:val="007F4CE7"/>
    <w:rsid w:val="007F65F2"/>
    <w:rsid w:val="007F694A"/>
    <w:rsid w:val="00810AD8"/>
    <w:rsid w:val="008129A8"/>
    <w:rsid w:val="0081611F"/>
    <w:rsid w:val="00817907"/>
    <w:rsid w:val="008209F6"/>
    <w:rsid w:val="008334C7"/>
    <w:rsid w:val="008356B7"/>
    <w:rsid w:val="00844C59"/>
    <w:rsid w:val="008453EE"/>
    <w:rsid w:val="00846310"/>
    <w:rsid w:val="00853B87"/>
    <w:rsid w:val="008569B3"/>
    <w:rsid w:val="008600B8"/>
    <w:rsid w:val="00860168"/>
    <w:rsid w:val="00866D14"/>
    <w:rsid w:val="00871B47"/>
    <w:rsid w:val="008733C9"/>
    <w:rsid w:val="00880ED0"/>
    <w:rsid w:val="00886A32"/>
    <w:rsid w:val="00890544"/>
    <w:rsid w:val="0089678E"/>
    <w:rsid w:val="008A1340"/>
    <w:rsid w:val="008A74F5"/>
    <w:rsid w:val="008B1B9A"/>
    <w:rsid w:val="008B3A01"/>
    <w:rsid w:val="008C2C51"/>
    <w:rsid w:val="008C4CF4"/>
    <w:rsid w:val="008C5283"/>
    <w:rsid w:val="008D5CC8"/>
    <w:rsid w:val="008D68B6"/>
    <w:rsid w:val="008E4F31"/>
    <w:rsid w:val="008E4FD0"/>
    <w:rsid w:val="008E5EAF"/>
    <w:rsid w:val="008F7D85"/>
    <w:rsid w:val="00900B02"/>
    <w:rsid w:val="00914B0F"/>
    <w:rsid w:val="009151CD"/>
    <w:rsid w:val="009159B1"/>
    <w:rsid w:val="00922764"/>
    <w:rsid w:val="00930985"/>
    <w:rsid w:val="00930E62"/>
    <w:rsid w:val="009405F3"/>
    <w:rsid w:val="00945028"/>
    <w:rsid w:val="00955F51"/>
    <w:rsid w:val="00962DCE"/>
    <w:rsid w:val="00970D17"/>
    <w:rsid w:val="00974B69"/>
    <w:rsid w:val="0098171A"/>
    <w:rsid w:val="00994F1D"/>
    <w:rsid w:val="009A146A"/>
    <w:rsid w:val="009B2CC7"/>
    <w:rsid w:val="009B5151"/>
    <w:rsid w:val="009B53C0"/>
    <w:rsid w:val="009B6CF0"/>
    <w:rsid w:val="009C6FEC"/>
    <w:rsid w:val="009D7AA3"/>
    <w:rsid w:val="009E0AB0"/>
    <w:rsid w:val="009E47E2"/>
    <w:rsid w:val="009E6199"/>
    <w:rsid w:val="00A01DA6"/>
    <w:rsid w:val="00A075A0"/>
    <w:rsid w:val="00A14354"/>
    <w:rsid w:val="00A25E22"/>
    <w:rsid w:val="00A35FED"/>
    <w:rsid w:val="00A42352"/>
    <w:rsid w:val="00A503C6"/>
    <w:rsid w:val="00A60577"/>
    <w:rsid w:val="00A726CA"/>
    <w:rsid w:val="00A72CDF"/>
    <w:rsid w:val="00A8409E"/>
    <w:rsid w:val="00A84737"/>
    <w:rsid w:val="00A861EE"/>
    <w:rsid w:val="00A9055D"/>
    <w:rsid w:val="00A909E9"/>
    <w:rsid w:val="00A9151F"/>
    <w:rsid w:val="00A93F7E"/>
    <w:rsid w:val="00AA06F4"/>
    <w:rsid w:val="00AB072B"/>
    <w:rsid w:val="00AB2244"/>
    <w:rsid w:val="00AC2110"/>
    <w:rsid w:val="00AC4447"/>
    <w:rsid w:val="00AD3411"/>
    <w:rsid w:val="00AD793B"/>
    <w:rsid w:val="00AE0728"/>
    <w:rsid w:val="00AE49CC"/>
    <w:rsid w:val="00B04CD6"/>
    <w:rsid w:val="00B17E48"/>
    <w:rsid w:val="00B32CE0"/>
    <w:rsid w:val="00B34F06"/>
    <w:rsid w:val="00B41B95"/>
    <w:rsid w:val="00B536B4"/>
    <w:rsid w:val="00B576CD"/>
    <w:rsid w:val="00B623A6"/>
    <w:rsid w:val="00B63160"/>
    <w:rsid w:val="00B644FF"/>
    <w:rsid w:val="00B713F0"/>
    <w:rsid w:val="00B71ECB"/>
    <w:rsid w:val="00B82181"/>
    <w:rsid w:val="00B829B2"/>
    <w:rsid w:val="00B82DBA"/>
    <w:rsid w:val="00B854ED"/>
    <w:rsid w:val="00B855E4"/>
    <w:rsid w:val="00B85B6B"/>
    <w:rsid w:val="00B871D0"/>
    <w:rsid w:val="00B96245"/>
    <w:rsid w:val="00BA1188"/>
    <w:rsid w:val="00BB1195"/>
    <w:rsid w:val="00BC6611"/>
    <w:rsid w:val="00BD4372"/>
    <w:rsid w:val="00BE0B7C"/>
    <w:rsid w:val="00BE4926"/>
    <w:rsid w:val="00BE4C1B"/>
    <w:rsid w:val="00BE57AD"/>
    <w:rsid w:val="00BF2547"/>
    <w:rsid w:val="00C04679"/>
    <w:rsid w:val="00C11603"/>
    <w:rsid w:val="00C1281B"/>
    <w:rsid w:val="00C1544F"/>
    <w:rsid w:val="00C176C5"/>
    <w:rsid w:val="00C179F9"/>
    <w:rsid w:val="00C315DF"/>
    <w:rsid w:val="00C56F4A"/>
    <w:rsid w:val="00C6348C"/>
    <w:rsid w:val="00C73D00"/>
    <w:rsid w:val="00CA24B6"/>
    <w:rsid w:val="00CA42D8"/>
    <w:rsid w:val="00CB0D5D"/>
    <w:rsid w:val="00CD5BBA"/>
    <w:rsid w:val="00CE10D4"/>
    <w:rsid w:val="00CE472C"/>
    <w:rsid w:val="00CE4861"/>
    <w:rsid w:val="00CE4E5E"/>
    <w:rsid w:val="00CE4F8F"/>
    <w:rsid w:val="00CF28A0"/>
    <w:rsid w:val="00CF6C33"/>
    <w:rsid w:val="00D0295B"/>
    <w:rsid w:val="00D05836"/>
    <w:rsid w:val="00D07E20"/>
    <w:rsid w:val="00D16152"/>
    <w:rsid w:val="00D2239A"/>
    <w:rsid w:val="00D234C2"/>
    <w:rsid w:val="00D25E86"/>
    <w:rsid w:val="00D32230"/>
    <w:rsid w:val="00D416A3"/>
    <w:rsid w:val="00D4477F"/>
    <w:rsid w:val="00D509A0"/>
    <w:rsid w:val="00D53472"/>
    <w:rsid w:val="00D55407"/>
    <w:rsid w:val="00D618DB"/>
    <w:rsid w:val="00D67576"/>
    <w:rsid w:val="00D8039D"/>
    <w:rsid w:val="00D818CE"/>
    <w:rsid w:val="00D86ABB"/>
    <w:rsid w:val="00D913BA"/>
    <w:rsid w:val="00DA31F8"/>
    <w:rsid w:val="00DA43EC"/>
    <w:rsid w:val="00DB038A"/>
    <w:rsid w:val="00DB293D"/>
    <w:rsid w:val="00DB5951"/>
    <w:rsid w:val="00DC16DF"/>
    <w:rsid w:val="00DE21E3"/>
    <w:rsid w:val="00DE264E"/>
    <w:rsid w:val="00DE67B7"/>
    <w:rsid w:val="00DE7210"/>
    <w:rsid w:val="00DF17F2"/>
    <w:rsid w:val="00E03F56"/>
    <w:rsid w:val="00E04C23"/>
    <w:rsid w:val="00E117D1"/>
    <w:rsid w:val="00E1482A"/>
    <w:rsid w:val="00E217F2"/>
    <w:rsid w:val="00E27089"/>
    <w:rsid w:val="00E3086C"/>
    <w:rsid w:val="00E35142"/>
    <w:rsid w:val="00E43CCF"/>
    <w:rsid w:val="00E44BBE"/>
    <w:rsid w:val="00E45D7C"/>
    <w:rsid w:val="00E46988"/>
    <w:rsid w:val="00E4782A"/>
    <w:rsid w:val="00E52D87"/>
    <w:rsid w:val="00E55FA2"/>
    <w:rsid w:val="00E6463A"/>
    <w:rsid w:val="00E66587"/>
    <w:rsid w:val="00E7199D"/>
    <w:rsid w:val="00E75925"/>
    <w:rsid w:val="00E77A58"/>
    <w:rsid w:val="00E86A64"/>
    <w:rsid w:val="00E90D5C"/>
    <w:rsid w:val="00EA2138"/>
    <w:rsid w:val="00EA2295"/>
    <w:rsid w:val="00EA246F"/>
    <w:rsid w:val="00EA426B"/>
    <w:rsid w:val="00EB6194"/>
    <w:rsid w:val="00EB70A4"/>
    <w:rsid w:val="00EC461C"/>
    <w:rsid w:val="00EC7B35"/>
    <w:rsid w:val="00EE1821"/>
    <w:rsid w:val="00EE4090"/>
    <w:rsid w:val="00EE7CE3"/>
    <w:rsid w:val="00EF1636"/>
    <w:rsid w:val="00EF3A21"/>
    <w:rsid w:val="00F01060"/>
    <w:rsid w:val="00F11757"/>
    <w:rsid w:val="00F11C58"/>
    <w:rsid w:val="00F1459A"/>
    <w:rsid w:val="00F2038C"/>
    <w:rsid w:val="00F2186A"/>
    <w:rsid w:val="00F2474B"/>
    <w:rsid w:val="00F24B39"/>
    <w:rsid w:val="00F30323"/>
    <w:rsid w:val="00F332AC"/>
    <w:rsid w:val="00F33542"/>
    <w:rsid w:val="00F3633D"/>
    <w:rsid w:val="00F41DBB"/>
    <w:rsid w:val="00F436CE"/>
    <w:rsid w:val="00F43DED"/>
    <w:rsid w:val="00F505E8"/>
    <w:rsid w:val="00F55BD7"/>
    <w:rsid w:val="00F74E9D"/>
    <w:rsid w:val="00F81E41"/>
    <w:rsid w:val="00F820BA"/>
    <w:rsid w:val="00F85973"/>
    <w:rsid w:val="00F875A4"/>
    <w:rsid w:val="00F958FD"/>
    <w:rsid w:val="00F95A03"/>
    <w:rsid w:val="00FA5DB6"/>
    <w:rsid w:val="00FA67B1"/>
    <w:rsid w:val="00FB5D8C"/>
    <w:rsid w:val="00FC50FC"/>
    <w:rsid w:val="00FC70CE"/>
    <w:rsid w:val="00FD1133"/>
    <w:rsid w:val="00FD136C"/>
    <w:rsid w:val="00FD3E7C"/>
    <w:rsid w:val="00FD68BA"/>
    <w:rsid w:val="00FE38A6"/>
    <w:rsid w:val="00FE7B0C"/>
    <w:rsid w:val="00FE7B5D"/>
    <w:rsid w:val="00FF2D04"/>
    <w:rsid w:val="00FF380D"/>
    <w:rsid w:val="00FF3EAC"/>
    <w:rsid w:val="00FF4384"/>
    <w:rsid w:val="00FF4796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8483CA7"/>
  <w14:defaultImageDpi w14:val="0"/>
  <w15:docId w15:val="{D2C47C23-DFE4-4D9B-BECB-5997441F0FC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8CE"/>
    <w:pPr>
      <w:widowControl w:val="0"/>
      <w:spacing w:after="0pt" w:line="12pt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D818CE"/>
    <w:pPr>
      <w:keepNext/>
      <w:numPr>
        <w:numId w:val="5"/>
      </w:numPr>
      <w:spacing w:before="6pt" w:after="3p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/>
    <w:rsid w:val="007704FE"/>
    <w:pPr>
      <w:numPr>
        <w:ilvl w:val="3"/>
      </w:numPr>
      <w:tabs>
        <w:tab w:val="start" w:pos="42.55pt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/>
    <w:rsid w:val="00D818CE"/>
    <w:pPr>
      <w:numPr>
        <w:ilvl w:val="4"/>
      </w:numPr>
      <w:spacing w:before="12pt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/>
    <w:rsid w:val="00D818CE"/>
    <w:pPr>
      <w:numPr>
        <w:ilvl w:val="5"/>
      </w:numPr>
      <w:outlineLvl w:val="5"/>
    </w:pPr>
    <w:rPr>
      <w:i/>
      <w:iCs/>
    </w:rPr>
  </w:style>
  <w:style w:type="paragraph" w:styleId="7">
    <w:name w:val="heading 7"/>
    <w:basedOn w:val="6"/>
    <w:next w:val="a0"/>
    <w:link w:val="70"/>
    <w:uiPriority w:val="99"/>
    <w:qFormat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/>
    <w:rsid w:val="00D818CE"/>
    <w:pPr>
      <w:numPr>
        <w:ilvl w:val="8"/>
      </w:numPr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99"/>
    <w:semiHidden/>
    <w:rsid w:val="00D818CE"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ru-RU" w:eastAsia="x-none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ru-RU" w:eastAsia="x-none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ru-RU" w:eastAsia="x-none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ru-RU" w:eastAsia="x-none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lang w:val="ru-RU" w:eastAsia="x-none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ru-RU" w:eastAsia="x-none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ru-RU" w:eastAsia="x-none"/>
    </w:rPr>
  </w:style>
  <w:style w:type="character" w:customStyle="1" w:styleId="90">
    <w:name w:val="Заголовок 9 Знак"/>
    <w:basedOn w:val="a1"/>
    <w:link w:val="9"/>
    <w:uiPriority w:val="9"/>
    <w:semiHidden/>
    <w:locked/>
    <w:rPr>
      <w:rFonts w:asciiTheme="majorHAnsi" w:eastAsiaTheme="majorEastAsia" w:hAnsiTheme="majorHAnsi" w:cs="Times New Roman"/>
      <w:lang w:val="ru-RU" w:eastAsia="x-none"/>
    </w:rPr>
  </w:style>
  <w:style w:type="paragraph" w:styleId="a0">
    <w:name w:val="Body Text"/>
    <w:basedOn w:val="a"/>
    <w:link w:val="a4"/>
    <w:uiPriority w:val="99"/>
    <w:rsid w:val="00D818CE"/>
    <w:pPr>
      <w:keepLines/>
      <w:spacing w:after="6pt"/>
      <w:ind w:start="28.35pt"/>
      <w:jc w:val="both"/>
    </w:pPr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ru-RU" w:eastAsia="x-none"/>
    </w:rPr>
  </w:style>
  <w:style w:type="paragraph" w:customStyle="1" w:styleId="PictureCaption">
    <w:name w:val="Picture Caption"/>
    <w:basedOn w:val="a0"/>
    <w:next w:val="a0"/>
    <w:uiPriority w:val="99"/>
    <w:rsid w:val="00D818CE"/>
    <w:pPr>
      <w:spacing w:line="12pt" w:lineRule="auto"/>
      <w:ind w:start="0pt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rsid w:val="00D818CE"/>
    <w:pPr>
      <w:keepNext/>
      <w:spacing w:after="0pt"/>
      <w:jc w:val="start"/>
    </w:pPr>
    <w:rPr>
      <w:b/>
      <w:bCs/>
    </w:rPr>
  </w:style>
  <w:style w:type="paragraph" w:styleId="a5">
    <w:name w:val="Title"/>
    <w:basedOn w:val="a"/>
    <w:next w:val="1"/>
    <w:link w:val="a6"/>
    <w:uiPriority w:val="99"/>
    <w:qFormat/>
    <w:rsid w:val="00D818CE"/>
    <w:pPr>
      <w:spacing w:line="12pt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99"/>
    <w:semiHidden/>
    <w:rsid w:val="00D818CE"/>
    <w:pPr>
      <w:tabs>
        <w:tab w:val="end" w:pos="481.95pt"/>
      </w:tabs>
      <w:spacing w:before="12pt" w:after="3pt"/>
      <w:ind w:end="36pt"/>
    </w:pPr>
    <w:rPr>
      <w:lang w:val="en-US"/>
    </w:rPr>
  </w:style>
  <w:style w:type="character" w:customStyle="1" w:styleId="a6">
    <w:name w:val="Заголовок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ru-RU" w:eastAsia="x-none"/>
    </w:rPr>
  </w:style>
  <w:style w:type="paragraph" w:styleId="21">
    <w:name w:val="toc 2"/>
    <w:basedOn w:val="a"/>
    <w:next w:val="a"/>
    <w:autoRedefine/>
    <w:uiPriority w:val="99"/>
    <w:semiHidden/>
    <w:rsid w:val="00D818CE"/>
    <w:pPr>
      <w:tabs>
        <w:tab w:val="end" w:pos="481.95pt"/>
      </w:tabs>
      <w:ind w:start="21.60pt" w:end="36pt"/>
    </w:pPr>
    <w:rPr>
      <w:lang w:val="en-US"/>
    </w:rPr>
  </w:style>
  <w:style w:type="paragraph" w:styleId="31">
    <w:name w:val="toc 3"/>
    <w:basedOn w:val="a"/>
    <w:next w:val="a"/>
    <w:autoRedefine/>
    <w:uiPriority w:val="99"/>
    <w:semiHidden/>
    <w:rsid w:val="00D818CE"/>
    <w:pPr>
      <w:tabs>
        <w:tab w:val="start" w:pos="72pt"/>
        <w:tab w:val="end" w:pos="481.95pt"/>
      </w:tabs>
      <w:ind w:start="43.20pt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/>
      <w:tabs>
        <w:tab w:val="center" w:pos="216pt"/>
        <w:tab w:val="end" w:pos="432pt"/>
      </w:tabs>
    </w:pPr>
    <w:rPr>
      <w:i/>
      <w:iCs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216pt"/>
        <w:tab w:val="end" w:pos="432pt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locked/>
    <w:rPr>
      <w:rFonts w:cs="Times New Roman"/>
      <w:sz w:val="20"/>
      <w:szCs w:val="20"/>
      <w:lang w:val="ru-RU" w:eastAsia="x-none"/>
    </w:rPr>
  </w:style>
  <w:style w:type="character" w:styleId="ab">
    <w:name w:val="page number"/>
    <w:basedOn w:val="a1"/>
    <w:uiPriority w:val="99"/>
    <w:rsid w:val="00962DCE"/>
    <w:rPr>
      <w:rFonts w:cs="Times New Roman"/>
      <w:lang w:val="ru-RU" w:eastAsia="x-none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cs="Times New Roman"/>
      <w:sz w:val="20"/>
      <w:szCs w:val="20"/>
      <w:lang w:val="ru-RU" w:eastAsia="x-none"/>
    </w:rPr>
  </w:style>
  <w:style w:type="paragraph" w:customStyle="1" w:styleId="TableTitle">
    <w:name w:val="Table Title"/>
    <w:basedOn w:val="TableText"/>
    <w:uiPriority w:val="99"/>
    <w:rsid w:val="00D818CE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rsid w:val="00D818CE"/>
    <w:pPr>
      <w:spacing w:after="0pt"/>
      <w:ind w:start="0pt"/>
    </w:pPr>
  </w:style>
  <w:style w:type="paragraph" w:styleId="ac">
    <w:name w:val="Document Map"/>
    <w:basedOn w:val="a"/>
    <w:link w:val="ad"/>
    <w:uiPriority w:val="99"/>
    <w:semiHidden/>
    <w:rsid w:val="00962DCE"/>
    <w:pPr>
      <w:shd w:val="clear" w:color="auto" w:fill="000080"/>
    </w:pPr>
    <w:rPr>
      <w:rFonts w:ascii="Tahoma" w:hAnsi="Tahoma" w:cs="Tahoma"/>
    </w:rPr>
  </w:style>
  <w:style w:type="character" w:styleId="ae">
    <w:name w:val="footnote reference"/>
    <w:basedOn w:val="a1"/>
    <w:uiPriority w:val="99"/>
    <w:semiHidden/>
    <w:rsid w:val="00962DCE"/>
    <w:rPr>
      <w:rFonts w:cs="Times New Roman"/>
      <w:sz w:val="20"/>
      <w:szCs w:val="20"/>
      <w:vertAlign w:val="superscript"/>
      <w:lang w:val="ru-RU" w:eastAsia="x-none"/>
    </w:rPr>
  </w:style>
  <w:style w:type="character" w:customStyle="1" w:styleId="ad">
    <w:name w:val="Схема документа Знак"/>
    <w:basedOn w:val="a1"/>
    <w:link w:val="ac"/>
    <w:uiPriority w:val="99"/>
    <w:semiHidden/>
    <w:locked/>
    <w:rPr>
      <w:rFonts w:ascii="Segoe UI" w:hAnsi="Segoe UI" w:cs="Segoe UI"/>
      <w:sz w:val="16"/>
      <w:szCs w:val="16"/>
      <w:lang w:val="ru-RU" w:eastAsia="x-none"/>
    </w:rPr>
  </w:style>
  <w:style w:type="paragraph" w:styleId="af">
    <w:name w:val="footnote text"/>
    <w:basedOn w:val="a"/>
    <w:link w:val="af0"/>
    <w:uiPriority w:val="99"/>
    <w:semiHidden/>
    <w:rsid w:val="00962DCE"/>
    <w:pPr>
      <w:keepNext/>
      <w:keepLines/>
      <w:pBdr>
        <w:bottom w:val="single" w:sz="6" w:space="0" w:color="000000"/>
      </w:pBdr>
      <w:spacing w:before="2pt" w:after="2pt"/>
      <w:ind w:start="18pt" w:hanging="18pt"/>
    </w:pPr>
    <w:rPr>
      <w:rFonts w:ascii="Helvetica" w:hAnsi="Helvetica" w:cs="Helvetica"/>
      <w:sz w:val="16"/>
      <w:szCs w:val="16"/>
    </w:rPr>
  </w:style>
  <w:style w:type="paragraph" w:customStyle="1" w:styleId="DocumentTitle">
    <w:name w:val="Document Title"/>
    <w:basedOn w:val="a5"/>
    <w:uiPriority w:val="99"/>
    <w:rsid w:val="00D818CE"/>
    <w:pPr>
      <w:ind w:start="70.90pt"/>
      <w:jc w:val="end"/>
    </w:pPr>
    <w:rPr>
      <w:sz w:val="44"/>
      <w:szCs w:val="44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sz w:val="20"/>
      <w:szCs w:val="20"/>
      <w:lang w:val="ru-RU" w:eastAsia="x-none"/>
    </w:rPr>
  </w:style>
  <w:style w:type="table" w:customStyle="1" w:styleId="BodyTable">
    <w:name w:val="Body Table"/>
    <w:uiPriority w:val="99"/>
    <w:rsid w:val="00D818CE"/>
    <w:pPr>
      <w:spacing w:after="0pt" w:line="12pt" w:lineRule="auto"/>
    </w:pPr>
    <w:rPr>
      <w:sz w:val="20"/>
      <w:szCs w:val="20"/>
      <w:lang w:val="en-US" w:eastAsia="en-US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2.85pt" w:type="dxa"/>
        <w:start w:w="5.40pt" w:type="dxa"/>
        <w:bottom w:w="2.85pt" w:type="dxa"/>
        <w:end w:w="5.40pt" w:type="dxa"/>
      </w:tblCellMar>
    </w:tblPr>
    <w:trPr>
      <w:cantSplit/>
    </w:trPr>
    <w:tblStylePr w:type="firstRow">
      <w:pPr>
        <w:keepNext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DocumentFieldChar">
    <w:name w:val="Document Field Char"/>
    <w:basedOn w:val="a1"/>
    <w:link w:val="DocumentField"/>
    <w:uiPriority w:val="99"/>
    <w:locked/>
    <w:rsid w:val="00962DCE"/>
    <w:rPr>
      <w:rFonts w:cs="Times New Roman"/>
      <w:i/>
      <w:iCs/>
      <w:lang w:val="ru-RU" w:eastAsia="en-US"/>
    </w:r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start w:w="2.85pt" w:type="dxa"/>
        <w:end w:w="2.85pt" w:type="dxa"/>
      </w:tblCellMar>
    </w:tblPr>
    <w:tblStylePr w:type="firstRow">
      <w:pPr>
        <w:keepNext/>
        <w:jc w:val="center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/>
    <w:uiPriority w:val="99"/>
    <w:semiHidden/>
    <w:rsid w:val="00D818CE"/>
    <w:pPr>
      <w:tabs>
        <w:tab w:val="start" w:pos="107.75pt"/>
        <w:tab w:val="end" w:pos="481.95pt"/>
      </w:tabs>
      <w:ind w:start="64.65pt"/>
    </w:pPr>
    <w:rPr>
      <w:lang w:val="en-US"/>
    </w:rPr>
  </w:style>
  <w:style w:type="paragraph" w:styleId="51">
    <w:name w:val="toc 5"/>
    <w:basedOn w:val="a"/>
    <w:next w:val="a"/>
    <w:autoRedefine/>
    <w:uiPriority w:val="99"/>
    <w:semiHidden/>
    <w:rsid w:val="00D818CE"/>
    <w:pPr>
      <w:tabs>
        <w:tab w:val="end" w:pos="481.95pt"/>
      </w:tabs>
      <w:ind w:start="86.20pt"/>
    </w:pPr>
    <w:rPr>
      <w:lang w:val="en-US"/>
    </w:rPr>
  </w:style>
  <w:style w:type="paragraph" w:customStyle="1" w:styleId="Comment">
    <w:name w:val="Comment"/>
    <w:basedOn w:val="a0"/>
    <w:next w:val="a0"/>
    <w:uiPriority w:val="99"/>
    <w:rsid w:val="00D818CE"/>
    <w:pPr>
      <w:ind w:start="14.20pt"/>
    </w:pPr>
    <w:rPr>
      <w:i/>
      <w:iCs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val="ru-RU" w:eastAsia="x-none"/>
    </w:rPr>
  </w:style>
  <w:style w:type="paragraph" w:styleId="71">
    <w:name w:val="toc 7"/>
    <w:basedOn w:val="a"/>
    <w:next w:val="a"/>
    <w:autoRedefine/>
    <w:uiPriority w:val="99"/>
    <w:semiHidden/>
    <w:rsid w:val="00D818CE"/>
    <w:pPr>
      <w:tabs>
        <w:tab w:val="end" w:pos="481.95pt"/>
      </w:tabs>
      <w:ind w:start="129.30pt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val="ru-RU" w:eastAsia="x-none"/>
    </w:rPr>
  </w:style>
  <w:style w:type="paragraph" w:styleId="81">
    <w:name w:val="toc 8"/>
    <w:basedOn w:val="a"/>
    <w:next w:val="a"/>
    <w:autoRedefine/>
    <w:uiPriority w:val="99"/>
    <w:semiHidden/>
    <w:rsid w:val="00D818CE"/>
    <w:pPr>
      <w:tabs>
        <w:tab w:val="end" w:pos="481.95pt"/>
      </w:tabs>
      <w:ind w:start="150.80pt"/>
    </w:pPr>
    <w:rPr>
      <w:lang w:val="en-US"/>
    </w:rPr>
  </w:style>
  <w:style w:type="paragraph" w:customStyle="1" w:styleId="BodyReference">
    <w:name w:val="Body Reference"/>
    <w:basedOn w:val="a0"/>
    <w:link w:val="BodyReferenceChar"/>
    <w:uiPriority w:val="99"/>
    <w:rsid w:val="00D818CE"/>
    <w:rPr>
      <w:i/>
      <w:iCs/>
    </w:rPr>
  </w:style>
  <w:style w:type="paragraph" w:styleId="91">
    <w:name w:val="toc 9"/>
    <w:basedOn w:val="a"/>
    <w:next w:val="a"/>
    <w:autoRedefine/>
    <w:uiPriority w:val="99"/>
    <w:semiHidden/>
    <w:rsid w:val="00D818CE"/>
    <w:pPr>
      <w:tabs>
        <w:tab w:val="end" w:pos="481.95pt"/>
      </w:tabs>
      <w:ind w:start="172.35pt"/>
    </w:pPr>
    <w:rPr>
      <w:lang w:val="en-US"/>
    </w:rPr>
  </w:style>
  <w:style w:type="paragraph" w:customStyle="1" w:styleId="Example">
    <w:name w:val="Example"/>
    <w:basedOn w:val="a0"/>
    <w:autoRedefine/>
    <w:uiPriority w:val="99"/>
    <w:rsid w:val="00F85973"/>
    <w:pPr>
      <w:numPr>
        <w:numId w:val="7"/>
      </w:numPr>
    </w:pPr>
    <w:rPr>
      <w:rFonts w:ascii="Arial" w:hAnsi="Arial" w:cs="Arial"/>
      <w:color w:val="008000"/>
    </w:rPr>
  </w:style>
  <w:style w:type="paragraph" w:customStyle="1" w:styleId="DocumentField">
    <w:name w:val="Document Field"/>
    <w:basedOn w:val="a0"/>
    <w:link w:val="DocumentFieldChar"/>
    <w:uiPriority w:val="99"/>
    <w:rsid w:val="00D818CE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D818CE"/>
    <w:pPr>
      <w:tabs>
        <w:tab w:val="start" w:pos="162.25pt"/>
        <w:tab w:val="end" w:pos="481.95pt"/>
      </w:tabs>
      <w:ind w:start="107.75pt"/>
    </w:pPr>
    <w:rPr>
      <w:lang w:val="en-US"/>
    </w:rPr>
  </w:style>
  <w:style w:type="paragraph" w:styleId="af3">
    <w:name w:val="caption"/>
    <w:basedOn w:val="a"/>
    <w:next w:val="a"/>
    <w:uiPriority w:val="99"/>
    <w:qFormat/>
    <w:rsid w:val="00962DCE"/>
    <w:pPr>
      <w:spacing w:before="6pt" w:after="6pt"/>
    </w:pPr>
    <w:rPr>
      <w:b/>
      <w:bCs/>
    </w:rPr>
  </w:style>
  <w:style w:type="paragraph" w:customStyle="1" w:styleId="BodyPicture">
    <w:name w:val="Body Picture"/>
    <w:basedOn w:val="a0"/>
    <w:uiPriority w:val="99"/>
    <w:rsid w:val="00D818CE"/>
    <w:pPr>
      <w:keepNext/>
      <w:spacing w:before="3pt" w:after="0pt"/>
      <w:ind w:start="0pt"/>
      <w:jc w:val="center"/>
    </w:pPr>
  </w:style>
  <w:style w:type="paragraph" w:styleId="af4">
    <w:name w:val="toa heading"/>
    <w:basedOn w:val="a"/>
    <w:next w:val="a"/>
    <w:uiPriority w:val="99"/>
    <w:semiHidden/>
    <w:rsid w:val="00D818CE"/>
    <w:pPr>
      <w:spacing w:before="6pt"/>
    </w:pPr>
    <w:rPr>
      <w:rFonts w:ascii="Arial" w:hAnsi="Arial" w:cs="Arial"/>
      <w:b/>
      <w:bCs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/>
    <w:pPr>
      <w:ind w:start="20pt" w:hanging="20pt"/>
    </w:pPr>
  </w:style>
  <w:style w:type="table" w:styleId="af6">
    <w:name w:val="Table Grid"/>
    <w:basedOn w:val="a2"/>
    <w:uiPriority w:val="99"/>
    <w:rsid w:val="00521D6C"/>
    <w:pPr>
      <w:widowControl w:val="0"/>
      <w:spacing w:after="0pt" w:line="12pt" w:lineRule="atLeast"/>
    </w:pPr>
    <w:rPr>
      <w:sz w:val="20"/>
      <w:szCs w:val="20"/>
      <w:lang w:val="en-US" w:eastAsia="en-US"/>
    </w:rPr>
    <w:tblPr>
      <w:tblInd w:w="0pt" w:type="nil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ReferenceChar">
    <w:name w:val="Body Reference Char"/>
    <w:basedOn w:val="a1"/>
    <w:link w:val="BodyReference"/>
    <w:uiPriority w:val="99"/>
    <w:locked/>
    <w:rsid w:val="00962DCE"/>
    <w:rPr>
      <w:rFonts w:cs="Times New Roman"/>
      <w:i/>
      <w:iCs/>
      <w:lang w:val="ru-RU" w:eastAsia="en-US"/>
    </w:rPr>
  </w:style>
  <w:style w:type="character" w:customStyle="1" w:styleId="a4">
    <w:name w:val="Основной текст Знак"/>
    <w:basedOn w:val="a1"/>
    <w:link w:val="a0"/>
    <w:uiPriority w:val="99"/>
    <w:locked/>
    <w:rsid w:val="00F3633D"/>
    <w:rPr>
      <w:rFonts w:cs="Times New Roman"/>
      <w:lang w:val="ru-RU" w:eastAsia="en-US"/>
    </w:rPr>
  </w:style>
  <w:style w:type="paragraph" w:styleId="af7">
    <w:name w:val="Balloon Text"/>
    <w:basedOn w:val="a"/>
    <w:link w:val="af8"/>
    <w:uiPriority w:val="99"/>
    <w:semiHidden/>
    <w:rsid w:val="000C6045"/>
    <w:rPr>
      <w:rFonts w:ascii="Tahoma" w:hAnsi="Tahoma" w:cs="Tahoma"/>
      <w:sz w:val="16"/>
      <w:szCs w:val="16"/>
    </w:rPr>
  </w:style>
  <w:style w:type="numbering" w:customStyle="1" w:styleId="BodyListLinks">
    <w:name w:val="Body List (Links)"/>
    <w:pPr>
      <w:numPr>
        <w:numId w:val="4"/>
      </w:numPr>
    </w:pPr>
  </w:style>
  <w:style w:type="character" w:customStyle="1" w:styleId="af8">
    <w:name w:val="Текст выноски Знак"/>
    <w:basedOn w:val="a1"/>
    <w:link w:val="af7"/>
    <w:uiPriority w:val="99"/>
    <w:semiHidden/>
    <w:locked/>
    <w:rPr>
      <w:rFonts w:ascii="Segoe UI" w:hAnsi="Segoe UI" w:cs="Segoe UI"/>
      <w:sz w:val="18"/>
      <w:szCs w:val="18"/>
      <w:lang w:val="ru-RU" w:eastAsia="x-none"/>
    </w:rPr>
  </w:style>
  <w:style w:type="numbering" w:customStyle="1" w:styleId="BodyListLetter">
    <w:name w:val="Body List (Letter)"/>
    <w:pPr>
      <w:numPr>
        <w:numId w:val="1"/>
      </w:numPr>
    </w:pPr>
  </w:style>
  <w:style w:type="numbering" w:customStyle="1" w:styleId="BodyListSymbol">
    <w:name w:val="Body List (Symbol)"/>
    <w:pPr>
      <w:numPr>
        <w:numId w:val="3"/>
      </w:numPr>
    </w:pPr>
  </w:style>
  <w:style w:type="numbering" w:customStyle="1" w:styleId="ParagraphList">
    <w:name w:val="Paragraph List"/>
    <w:pPr>
      <w:numPr>
        <w:numId w:val="5"/>
      </w:numPr>
    </w:pPr>
  </w:style>
  <w:style w:type="numbering" w:customStyle="1" w:styleId="BodyListNumber">
    <w:name w:val="Body List (Number)"/>
    <w:pPr>
      <w:numPr>
        <w:numId w:val="2"/>
      </w:numPr>
    </w:pPr>
  </w:style>
  <w:style w:type="paragraph" w:styleId="af9">
    <w:name w:val="Normal (Web)"/>
    <w:basedOn w:val="a"/>
    <w:uiPriority w:val="99"/>
    <w:unhideWhenUsed/>
    <w:rsid w:val="002849D4"/>
    <w:pPr>
      <w:widowControl/>
      <w:spacing w:before="5pt" w:beforeAutospacing="1" w:after="5pt" w:afterAutospacing="1" w:line="12pt" w:lineRule="auto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4704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D:\PROJECTS\SEP.1\Templates\M-SEP.Inteks.TP.RU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86E06754-12D7-4F19-9710-FE93406EDDF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M-SEP.Inteks.TP.RU.dot</Template>
  <TotalTime>3</TotalTime>
  <Pages>7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описание проекта по курсу ООАД</vt:lpstr>
    </vt:vector>
  </TitlesOfParts>
  <Company>ФИТ НГУ</Company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описание проекта по курсу ООАД</dc:title>
  <dc:subject>FileDrop</dc:subject>
  <dc:creator>Котов Родион;Курдюков Данил</dc:creator>
  <cp:keywords/>
  <dc:description/>
  <cp:lastModifiedBy>Rodion</cp:lastModifiedBy>
  <cp:revision>2</cp:revision>
  <cp:lastPrinted>2002-04-22T07:59:00Z</cp:lastPrinted>
  <dcterms:created xsi:type="dcterms:W3CDTF">2022-09-25T09:58:00Z</dcterms:created>
  <dcterms:modified xsi:type="dcterms:W3CDTF">2022-09-25T09:58:00Z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</Properties>
</file>